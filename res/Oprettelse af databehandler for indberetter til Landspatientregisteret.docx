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6B4D2" w14:textId="654D4848" w:rsidR="000C5B09" w:rsidRPr="00A73C0A" w:rsidRDefault="00AC02DE" w:rsidP="00DF24C8">
      <w:pPr>
        <w:pStyle w:val="COVERDOCUMENTTYPE"/>
        <w:rPr>
          <w:sz w:val="70"/>
          <w:szCs w:val="70"/>
          <w:lang w:val="en-GB"/>
        </w:rPr>
      </w:pPr>
      <w:r w:rsidRPr="00A73C0A">
        <w:rPr>
          <w:noProof/>
          <w:sz w:val="70"/>
          <w:szCs w:val="70"/>
          <w:lang w:val="da-DK" w:eastAsia="da-D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B0472E" wp14:editId="7F11B4AD">
                <wp:simplePos x="0" y="0"/>
                <wp:positionH relativeFrom="column">
                  <wp:posOffset>5257800</wp:posOffset>
                </wp:positionH>
                <wp:positionV relativeFrom="page">
                  <wp:posOffset>6510655</wp:posOffset>
                </wp:positionV>
                <wp:extent cx="685800" cy="273685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7F2E95B" id="Rectangle 2" o:spid="_x0000_s1026" style="position:absolute;margin-left:414pt;margin-top:512.65pt;width:54pt;height:21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" stroked="f">
                <w10:wrap anchory="page"/>
              </v:rect>
            </w:pict>
          </mc:Fallback>
        </mc:AlternateContent>
      </w:r>
      <w:r w:rsidRPr="00A73C0A">
        <w:rPr>
          <w:noProof/>
          <w:sz w:val="70"/>
          <w:szCs w:val="70"/>
          <w:lang w:val="da-DK" w:eastAsia="da-DK"/>
        </w:rPr>
        <mc:AlternateContent>
          <mc:Choice Requires="wps">
            <w:drawing>
              <wp:anchor distT="0" distB="0" distL="114300" distR="114300" simplePos="0" relativeHeight="251661824" behindDoc="0" locked="1" layoutInCell="1" allowOverlap="1" wp14:anchorId="30A76D01" wp14:editId="16246DE3">
                <wp:simplePos x="0" y="0"/>
                <wp:positionH relativeFrom="column">
                  <wp:posOffset>914400</wp:posOffset>
                </wp:positionH>
                <wp:positionV relativeFrom="page">
                  <wp:posOffset>9295130</wp:posOffset>
                </wp:positionV>
                <wp:extent cx="5029200" cy="1028700"/>
                <wp:effectExtent l="0" t="0" r="0" b="12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14816" w14:textId="0C1BDEE6" w:rsidR="00CF52FB" w:rsidRPr="009A3EF6" w:rsidRDefault="00CF52FB" w:rsidP="00A92EBB">
                            <w:pPr>
                              <w:pStyle w:val="COVERVERSIONDATE"/>
                              <w:spacing w:before="190"/>
                              <w:ind w:right="3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Version </w:t>
                            </w:r>
                            <w:r w:rsidR="00EA16B9"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  <w:r w:rsidR="00EA16B9">
                              <w:rPr>
                                <w:sz w:val="28"/>
                              </w:rPr>
                              <w:t>0</w:t>
                            </w:r>
                          </w:p>
                          <w:p w14:paraId="6C072704" w14:textId="691AD735" w:rsidR="00CF52FB" w:rsidRPr="009A3EF6" w:rsidRDefault="00EA16B9" w:rsidP="00A92EBB">
                            <w:pPr>
                              <w:pStyle w:val="COVERVERSIONDATE"/>
                              <w:ind w:right="3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  <w:r w:rsidR="00CF52FB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Marts</w:t>
                            </w:r>
                            <w:r w:rsidR="00CF52FB">
                              <w:rPr>
                                <w:sz w:val="28"/>
                              </w:rPr>
                              <w:t xml:space="preserve"> 201</w:t>
                            </w: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76D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in;margin-top:731.9pt;width:396pt;height:8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aJtAIAALo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" filled="f" stroked="f">
                <v:textbox>
                  <w:txbxContent>
                    <w:p w14:paraId="02114816" w14:textId="0C1BDEE6" w:rsidR="00CF52FB" w:rsidRPr="009A3EF6" w:rsidRDefault="00CF52FB" w:rsidP="00A92EBB">
                      <w:pPr>
                        <w:pStyle w:val="COVERVERSIONDATE"/>
                        <w:spacing w:before="190"/>
                        <w:ind w:right="3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Version </w:t>
                      </w:r>
                      <w:r w:rsidR="00EA16B9"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t>.</w:t>
                      </w:r>
                      <w:r w:rsidR="00EA16B9">
                        <w:rPr>
                          <w:sz w:val="28"/>
                        </w:rPr>
                        <w:t>0</w:t>
                      </w:r>
                    </w:p>
                    <w:p w14:paraId="6C072704" w14:textId="691AD735" w:rsidR="00CF52FB" w:rsidRPr="009A3EF6" w:rsidRDefault="00EA16B9" w:rsidP="00A92EBB">
                      <w:pPr>
                        <w:pStyle w:val="COVERVERSIONDATE"/>
                        <w:ind w:right="3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7</w:t>
                      </w:r>
                      <w:r w:rsidR="00CF52FB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Marts</w:t>
                      </w:r>
                      <w:r w:rsidR="00CF52FB">
                        <w:rPr>
                          <w:sz w:val="28"/>
                        </w:rPr>
                        <w:t xml:space="preserve"> 201</w:t>
                      </w:r>
                      <w:r>
                        <w:rPr>
                          <w:sz w:val="28"/>
                        </w:rPr>
                        <w:t>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B35A5" w:rsidRPr="00A73C0A">
        <w:rPr>
          <w:noProof/>
          <w:sz w:val="70"/>
          <w:szCs w:val="70"/>
          <w:lang w:val="da-DK" w:eastAsia="da-DK"/>
        </w:rPr>
        <w:drawing>
          <wp:anchor distT="0" distB="0" distL="114300" distR="114300" simplePos="0" relativeHeight="251660800" behindDoc="0" locked="0" layoutInCell="1" allowOverlap="1" wp14:anchorId="220D892B" wp14:editId="7C540D3C">
            <wp:simplePos x="0" y="0"/>
            <wp:positionH relativeFrom="column">
              <wp:posOffset>5048885</wp:posOffset>
            </wp:positionH>
            <wp:positionV relativeFrom="page">
              <wp:posOffset>6274435</wp:posOffset>
            </wp:positionV>
            <wp:extent cx="1123315" cy="738505"/>
            <wp:effectExtent l="0" t="0" r="0" b="0"/>
            <wp:wrapNone/>
            <wp:docPr id="37" name="Picture 37" descr="csc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sc_rgb_p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3C0A">
        <w:rPr>
          <w:noProof/>
          <w:sz w:val="70"/>
          <w:szCs w:val="70"/>
          <w:lang w:val="da-DK" w:eastAsia="da-DK"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 wp14:anchorId="3F8CB61A" wp14:editId="51B8B879">
                <wp:simplePos x="0" y="0"/>
                <wp:positionH relativeFrom="column">
                  <wp:posOffset>-790575</wp:posOffset>
                </wp:positionH>
                <wp:positionV relativeFrom="page">
                  <wp:posOffset>449580</wp:posOffset>
                </wp:positionV>
                <wp:extent cx="6833870" cy="5838825"/>
                <wp:effectExtent l="0" t="5080" r="14605" b="1079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3870" cy="5838825"/>
                        </a:xfrm>
                        <a:custGeom>
                          <a:avLst/>
                          <a:gdLst>
                            <a:gd name="T0" fmla="*/ 1 w 10762"/>
                            <a:gd name="T1" fmla="*/ 0 h 9195"/>
                            <a:gd name="T2" fmla="*/ 0 w 10762"/>
                            <a:gd name="T3" fmla="*/ 2813 h 9195"/>
                            <a:gd name="T4" fmla="*/ 9585 w 10762"/>
                            <a:gd name="T5" fmla="*/ 9195 h 9195"/>
                            <a:gd name="T6" fmla="*/ 10755 w 10762"/>
                            <a:gd name="T7" fmla="*/ 9195 h 9195"/>
                            <a:gd name="T8" fmla="*/ 10762 w 10762"/>
                            <a:gd name="T9" fmla="*/ 0 h 9195"/>
                            <a:gd name="T10" fmla="*/ 1 w 10762"/>
                            <a:gd name="T11" fmla="*/ 0 h 9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62" h="9195">
                              <a:moveTo>
                                <a:pt x="1" y="0"/>
                              </a:moveTo>
                              <a:lnTo>
                                <a:pt x="0" y="2813"/>
                              </a:lnTo>
                              <a:lnTo>
                                <a:pt x="9585" y="9195"/>
                              </a:lnTo>
                              <a:lnTo>
                                <a:pt x="10755" y="9195"/>
                              </a:lnTo>
                              <a:lnTo>
                                <a:pt x="10762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7630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91E8FE5" id="Freeform 1" o:spid="_x0000_s1026" style="position:absolute;margin-left:-62.25pt;margin-top:35.4pt;width:538.1pt;height:459.7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0762,91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" path="m1,0l0,2813,9585,9195,10755,9195,10762,,1,0xe" fillcolor="#557630" stroked="f">
                <v:fill opacity="46003f"/>
                <v:path arrowok="t" o:connecttype="custom" o:connectlocs="635,0;0,1786255;6086475,5838825;6829425,5838825;6833870,0;635,0" o:connectangles="0,0,0,0,0,0"/>
                <w10:wrap anchory="page"/>
                <w10:anchorlock/>
              </v:shape>
            </w:pict>
          </mc:Fallback>
        </mc:AlternateContent>
      </w:r>
      <w:r w:rsidRPr="00A73C0A">
        <w:rPr>
          <w:noProof/>
          <w:sz w:val="70"/>
          <w:szCs w:val="70"/>
          <w:lang w:val="da-DK" w:eastAsia="da-DK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1432CE4D" wp14:editId="2290B887">
                <wp:simplePos x="0" y="0"/>
                <wp:positionH relativeFrom="column">
                  <wp:posOffset>1495425</wp:posOffset>
                </wp:positionH>
                <wp:positionV relativeFrom="page">
                  <wp:posOffset>7016750</wp:posOffset>
                </wp:positionV>
                <wp:extent cx="4562475" cy="3262630"/>
                <wp:effectExtent l="0" t="6350" r="12700" b="762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62475" cy="3262630"/>
                        </a:xfrm>
                        <a:custGeom>
                          <a:avLst/>
                          <a:gdLst>
                            <a:gd name="T0" fmla="*/ 5760 w 7185"/>
                            <a:gd name="T1" fmla="*/ 0 h 5138"/>
                            <a:gd name="T2" fmla="*/ 0 w 7185"/>
                            <a:gd name="T3" fmla="*/ 4358 h 5138"/>
                            <a:gd name="T4" fmla="*/ 0 w 7185"/>
                            <a:gd name="T5" fmla="*/ 5138 h 5138"/>
                            <a:gd name="T6" fmla="*/ 7185 w 7185"/>
                            <a:gd name="T7" fmla="*/ 5138 h 5138"/>
                            <a:gd name="T8" fmla="*/ 7170 w 7185"/>
                            <a:gd name="T9" fmla="*/ 225 h 5138"/>
                            <a:gd name="T10" fmla="*/ 6945 w 7185"/>
                            <a:gd name="T11" fmla="*/ 0 h 5138"/>
                            <a:gd name="T12" fmla="*/ 5760 w 7185"/>
                            <a:gd name="T13" fmla="*/ 0 h 5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85" h="5138">
                              <a:moveTo>
                                <a:pt x="5760" y="0"/>
                              </a:moveTo>
                              <a:lnTo>
                                <a:pt x="0" y="4358"/>
                              </a:lnTo>
                              <a:lnTo>
                                <a:pt x="0" y="5138"/>
                              </a:lnTo>
                              <a:lnTo>
                                <a:pt x="7185" y="5138"/>
                              </a:lnTo>
                              <a:lnTo>
                                <a:pt x="7170" y="225"/>
                              </a:lnTo>
                              <a:lnTo>
                                <a:pt x="6945" y="0"/>
                              </a:lnTo>
                              <a:lnTo>
                                <a:pt x="5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AF00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3846D84" id="Freeform 2" o:spid="_x0000_s1026" style="position:absolute;margin-left:117.75pt;margin-top:552.5pt;width:359.25pt;height:256.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7185,5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" path="m5760,0l0,4358,,5138,7185,5138,7170,225,6945,,5760,0xe" fillcolor="#f2af00" stroked="f">
                <v:fill opacity="46003f"/>
                <v:path arrowok="t" o:connecttype="custom" o:connectlocs="3657600,0;0,2767330;0,3262630;4562475,3262630;4552950,142875;4410075,0;3657600,0" o:connectangles="0,0,0,0,0,0,0"/>
                <w10:wrap anchory="page"/>
                <w10:anchorlock/>
              </v:shape>
            </w:pict>
          </mc:Fallback>
        </mc:AlternateContent>
      </w:r>
    </w:p>
    <w:p w14:paraId="0773B2FD" w14:textId="77777777" w:rsidR="005736DB" w:rsidRPr="00A73C0A" w:rsidRDefault="005736DB" w:rsidP="00DF24C8">
      <w:pPr>
        <w:pStyle w:val="COVERDOCUMENTTYPE"/>
        <w:rPr>
          <w:sz w:val="80"/>
          <w:szCs w:val="80"/>
          <w:lang w:val="en-GB"/>
        </w:rPr>
      </w:pPr>
    </w:p>
    <w:p w14:paraId="7CA63E17" w14:textId="77777777" w:rsidR="005736DB" w:rsidRPr="00A73C0A" w:rsidRDefault="005736DB" w:rsidP="00DF24C8">
      <w:pPr>
        <w:pStyle w:val="COVERDOCUMENTTYPE"/>
        <w:rPr>
          <w:sz w:val="58"/>
          <w:szCs w:val="58"/>
          <w:lang w:val="en-GB"/>
        </w:rPr>
      </w:pPr>
    </w:p>
    <w:p w14:paraId="10A902AD" w14:textId="77777777" w:rsidR="005736DB" w:rsidRPr="00A73C0A" w:rsidRDefault="005736DB" w:rsidP="008B7191">
      <w:pPr>
        <w:pStyle w:val="COVERDOCUMENTTYPE"/>
        <w:rPr>
          <w:lang w:val="en-GB"/>
        </w:rPr>
      </w:pPr>
    </w:p>
    <w:p w14:paraId="3ED86650" w14:textId="194C91DE" w:rsidR="000C5B09" w:rsidRPr="00A73C0A" w:rsidRDefault="00AC02DE" w:rsidP="008B7191">
      <w:pPr>
        <w:pStyle w:val="COVERDOCUMENTTYPE"/>
        <w:rPr>
          <w:lang w:val="en-GB"/>
        </w:rPr>
      </w:pPr>
      <w:r w:rsidRPr="00A73C0A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7C21250E" wp14:editId="3D6CFDAC">
                <wp:simplePos x="0" y="0"/>
                <wp:positionH relativeFrom="column">
                  <wp:posOffset>1901825</wp:posOffset>
                </wp:positionH>
                <wp:positionV relativeFrom="page">
                  <wp:posOffset>3469640</wp:posOffset>
                </wp:positionV>
                <wp:extent cx="4041775" cy="1943100"/>
                <wp:effectExtent l="0" t="254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177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A37E6" w14:textId="4FE6491E" w:rsidR="00CF52FB" w:rsidRPr="00C20175" w:rsidRDefault="00EA16B9" w:rsidP="005D779D">
                            <w:pPr>
                              <w:pStyle w:val="COVERAUTHOR"/>
                              <w:spacing w:before="90"/>
                              <w:ind w:right="34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Landspatientregisteret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1250E" id="Text Box 4" o:spid="_x0000_s1027" type="#_x0000_t202" style="position:absolute;left:0;text-align:left;margin-left:149.75pt;margin-top:273.2pt;width:318.25pt;height:15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sPuQIAAME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" filled="f" stroked="f">
                <v:textbox>
                  <w:txbxContent>
                    <w:p w14:paraId="20BA37E6" w14:textId="4FE6491E" w:rsidR="00CF52FB" w:rsidRPr="00C20175" w:rsidRDefault="00EA16B9" w:rsidP="005D779D">
                      <w:pPr>
                        <w:pStyle w:val="COVERAUTHOR"/>
                        <w:spacing w:before="90"/>
                        <w:ind w:right="34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Landspatientregisteret 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A73C0A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1E97760F" wp14:editId="11C466D7">
                <wp:simplePos x="0" y="0"/>
                <wp:positionH relativeFrom="column">
                  <wp:posOffset>0</wp:posOffset>
                </wp:positionH>
                <wp:positionV relativeFrom="page">
                  <wp:posOffset>497840</wp:posOffset>
                </wp:positionV>
                <wp:extent cx="5943600" cy="1943100"/>
                <wp:effectExtent l="0" t="254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5FFB0" w14:textId="462671F3" w:rsidR="00CF52FB" w:rsidRPr="005D779D" w:rsidRDefault="00CF52FB" w:rsidP="00CF52FB">
                            <w:pPr>
                              <w:pStyle w:val="COVERAUTHOR"/>
                              <w:ind w:right="34"/>
                              <w:jc w:val="center"/>
                            </w:pPr>
                            <w:r>
                              <w:rPr>
                                <w:bCs/>
                                <w:sz w:val="80"/>
                                <w:szCs w:val="80"/>
                              </w:rPr>
                              <w:t>Oprettelse af databehandleR FOR INDBERETTER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7760F" id="Text Box 3" o:spid="_x0000_s1028" type="#_x0000_t202" style="position:absolute;left:0;text-align:left;margin-left:0;margin-top:39.2pt;width:468pt;height:15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" filled="f" stroked="f">
                <v:textbox>
                  <w:txbxContent>
                    <w:p w14:paraId="40F5FFB0" w14:textId="462671F3" w:rsidR="00CF52FB" w:rsidRPr="005D779D" w:rsidRDefault="00CF52FB" w:rsidP="00CF52FB">
                      <w:pPr>
                        <w:pStyle w:val="COVERAUTHOR"/>
                        <w:ind w:right="34"/>
                        <w:jc w:val="center"/>
                      </w:pPr>
                      <w:r>
                        <w:rPr>
                          <w:bCs/>
                          <w:sz w:val="80"/>
                          <w:szCs w:val="80"/>
                        </w:rPr>
                        <w:t>Oprettelse af databehandleR FOR INDBERETTER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ED9DF23" w14:textId="4BB88467" w:rsidR="00452FD6" w:rsidRPr="00A73C0A" w:rsidRDefault="00452FD6"/>
    <w:p w14:paraId="5751ED8C" w14:textId="77777777" w:rsidR="006C7712" w:rsidRPr="00A73C0A" w:rsidRDefault="006C7712" w:rsidP="00DF24C8">
      <w:pPr>
        <w:sectPr w:rsidR="006C7712" w:rsidRPr="00A73C0A" w:rsidSect="003E29FF">
          <w:footerReference w:type="default" r:id="rId9"/>
          <w:pgSz w:w="11906" w:h="16838" w:code="9"/>
          <w:pgMar w:top="964" w:right="1797" w:bottom="227" w:left="1797" w:header="709" w:footer="284" w:gutter="0"/>
          <w:cols w:space="708"/>
          <w:titlePg/>
          <w:docGrid w:linePitch="360"/>
        </w:sectPr>
      </w:pPr>
    </w:p>
    <w:p w14:paraId="7D12F7A9" w14:textId="549FC549" w:rsidR="005E6C9F" w:rsidRDefault="004B6FD9" w:rsidP="005E6C9F">
      <w:pPr>
        <w:pStyle w:val="INTRODUCTIONHEADERTOPOFPAGE"/>
      </w:pPr>
      <w:r>
        <w:lastRenderedPageBreak/>
        <w:t>Indledning</w:t>
      </w:r>
    </w:p>
    <w:p w14:paraId="10606148" w14:textId="7971EC3C" w:rsidR="000974C7" w:rsidRDefault="004B6FD9" w:rsidP="004B6FD9">
      <w:pPr>
        <w:pStyle w:val="TEXT"/>
        <w:rPr>
          <w:lang w:val="en-GB"/>
        </w:rPr>
      </w:pPr>
      <w:r>
        <w:rPr>
          <w:lang w:val="en-GB"/>
        </w:rPr>
        <w:t xml:space="preserve">Nærværende skabelon anvendes i forbindelse med at give en Databehandler adgang til at forsende til og modtage indberetninger fra Landspatientregisteret på vegne af en </w:t>
      </w:r>
      <w:r w:rsidR="00D62201">
        <w:rPr>
          <w:lang w:val="en-GB"/>
        </w:rPr>
        <w:t>sundhedsinstitutionejer</w:t>
      </w:r>
      <w:r>
        <w:rPr>
          <w:lang w:val="en-GB"/>
        </w:rPr>
        <w:t>, som har adgang til Landspatientregisteret.</w:t>
      </w:r>
    </w:p>
    <w:p w14:paraId="2280A7F2" w14:textId="37DB7642" w:rsidR="00D62201" w:rsidRDefault="00D62201" w:rsidP="004B6FD9">
      <w:pPr>
        <w:pStyle w:val="TEXT"/>
        <w:rPr>
          <w:lang w:val="en-GB"/>
        </w:rPr>
      </w:pPr>
      <w:r>
        <w:rPr>
          <w:lang w:val="en-GB"/>
        </w:rPr>
        <w:t>Skabelonen kan underskrives digital eller analogt.</w:t>
      </w:r>
    </w:p>
    <w:p w14:paraId="39D23F05" w14:textId="77777777" w:rsidR="000974C7" w:rsidRDefault="000974C7">
      <w:pPr>
        <w:rPr>
          <w:rFonts w:ascii="Arial" w:hAnsi="Arial"/>
        </w:rPr>
      </w:pPr>
      <w:r>
        <w:br w:type="page"/>
      </w:r>
    </w:p>
    <w:p w14:paraId="3F21812E" w14:textId="038AC2CB" w:rsidR="000974C7" w:rsidRDefault="00D62201" w:rsidP="004B6FD9">
      <w:pPr>
        <w:pStyle w:val="TEXT"/>
        <w:rPr>
          <w:lang w:val="en-GB"/>
        </w:rPr>
      </w:pPr>
      <w:r>
        <w:rPr>
          <w:lang w:val="en-GB"/>
        </w:rPr>
        <w:lastRenderedPageBreak/>
        <w:t>Nedenstående</w:t>
      </w:r>
      <w:r w:rsidR="000974C7">
        <w:rPr>
          <w:lang w:val="en-GB"/>
        </w:rPr>
        <w:t xml:space="preserve"> </w:t>
      </w:r>
      <w:r>
        <w:rPr>
          <w:lang w:val="en-GB"/>
        </w:rPr>
        <w:t>Sundhedsinstitutionejer</w:t>
      </w:r>
      <w:r w:rsidR="000974C7">
        <w:rPr>
          <w:lang w:val="en-GB"/>
        </w:rPr>
        <w:t xml:space="preserve"> giver </w:t>
      </w:r>
      <w:r>
        <w:rPr>
          <w:lang w:val="en-GB"/>
        </w:rPr>
        <w:t>følgende</w:t>
      </w:r>
      <w:r w:rsidR="000974C7">
        <w:rPr>
          <w:lang w:val="en-GB"/>
        </w:rPr>
        <w:t xml:space="preserve"> Databehandler fuldmagt til at indberette data og modtage metadata omkring indberetninger på vegne af </w:t>
      </w:r>
      <w:r>
        <w:rPr>
          <w:lang w:val="en-GB"/>
        </w:rPr>
        <w:t>Sundhedsinstitutionejer</w:t>
      </w:r>
      <w:r>
        <w:rPr>
          <w:lang w:val="en-GB"/>
        </w:rPr>
        <w:t>en</w:t>
      </w:r>
      <w:r w:rsidR="000974C7">
        <w:rPr>
          <w:lang w:val="en-GB"/>
        </w:rPr>
        <w:t>.</w:t>
      </w:r>
    </w:p>
    <w:p w14:paraId="76F76965" w14:textId="77777777" w:rsidR="000974C7" w:rsidRDefault="000974C7" w:rsidP="004B6FD9">
      <w:pPr>
        <w:pStyle w:val="TEXT"/>
        <w:rPr>
          <w:lang w:val="en-GB"/>
        </w:rPr>
      </w:pPr>
    </w:p>
    <w:tbl>
      <w:tblPr>
        <w:tblStyle w:val="TableGrid"/>
        <w:tblW w:w="0" w:type="auto"/>
        <w:tblInd w:w="1259" w:type="dxa"/>
        <w:tblLook w:val="04A0" w:firstRow="1" w:lastRow="0" w:firstColumn="1" w:lastColumn="0" w:noHBand="0" w:noVBand="1"/>
      </w:tblPr>
      <w:tblGrid>
        <w:gridCol w:w="2564"/>
        <w:gridCol w:w="6985"/>
      </w:tblGrid>
      <w:tr w:rsidR="00D62201" w14:paraId="46FF7270" w14:textId="77777777" w:rsidTr="001A1363">
        <w:tc>
          <w:tcPr>
            <w:tcW w:w="9549" w:type="dxa"/>
            <w:gridSpan w:val="2"/>
            <w:shd w:val="clear" w:color="auto" w:fill="889F6E"/>
          </w:tcPr>
          <w:p w14:paraId="717F9837" w14:textId="2800ED46" w:rsidR="00D62201" w:rsidRPr="00D62201" w:rsidRDefault="00D62201" w:rsidP="00072A57">
            <w:pPr>
              <w:pStyle w:val="TEXT"/>
              <w:ind w:left="0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SUNDHEDSINSTITUTIONEJER</w:t>
            </w:r>
          </w:p>
        </w:tc>
      </w:tr>
      <w:tr w:rsidR="000974C7" w14:paraId="78EBBCF9" w14:textId="77777777" w:rsidTr="00B437CC">
        <w:tc>
          <w:tcPr>
            <w:tcW w:w="2564" w:type="dxa"/>
          </w:tcPr>
          <w:p w14:paraId="219C3A76" w14:textId="77777777" w:rsidR="000974C7" w:rsidRDefault="000974C7" w:rsidP="00072A57">
            <w:pPr>
              <w:pStyle w:val="TEXT"/>
              <w:ind w:left="0"/>
              <w:rPr>
                <w:lang w:val="en-GB"/>
              </w:rPr>
            </w:pPr>
            <w:r>
              <w:rPr>
                <w:lang w:val="en-GB"/>
              </w:rPr>
              <w:t>Virksomhedsnavn</w:t>
            </w:r>
          </w:p>
        </w:tc>
        <w:tc>
          <w:tcPr>
            <w:tcW w:w="6985" w:type="dxa"/>
          </w:tcPr>
          <w:p w14:paraId="017B795E" w14:textId="77777777" w:rsidR="000974C7" w:rsidRDefault="000974C7" w:rsidP="00072A57">
            <w:pPr>
              <w:pStyle w:val="TEXT"/>
              <w:ind w:left="0"/>
              <w:rPr>
                <w:lang w:val="en-GB"/>
              </w:rPr>
            </w:pPr>
          </w:p>
        </w:tc>
      </w:tr>
      <w:tr w:rsidR="000974C7" w14:paraId="36C0BC59" w14:textId="77777777" w:rsidTr="00B437CC">
        <w:tc>
          <w:tcPr>
            <w:tcW w:w="2564" w:type="dxa"/>
          </w:tcPr>
          <w:p w14:paraId="06BD94A6" w14:textId="77777777" w:rsidR="000974C7" w:rsidRDefault="000974C7" w:rsidP="00072A57">
            <w:pPr>
              <w:pStyle w:val="TEXT"/>
              <w:ind w:left="0"/>
              <w:rPr>
                <w:lang w:val="en-GB"/>
              </w:rPr>
            </w:pPr>
            <w:r>
              <w:rPr>
                <w:lang w:val="en-GB"/>
              </w:rPr>
              <w:t>CVR-nummer</w:t>
            </w:r>
          </w:p>
        </w:tc>
        <w:tc>
          <w:tcPr>
            <w:tcW w:w="6985" w:type="dxa"/>
          </w:tcPr>
          <w:p w14:paraId="31FC4A72" w14:textId="77777777" w:rsidR="000974C7" w:rsidRDefault="000974C7" w:rsidP="00072A57">
            <w:pPr>
              <w:pStyle w:val="TEXT"/>
              <w:ind w:left="0"/>
              <w:rPr>
                <w:lang w:val="en-GB"/>
              </w:rPr>
            </w:pPr>
          </w:p>
        </w:tc>
      </w:tr>
      <w:tr w:rsidR="000974C7" w14:paraId="77D3B14B" w14:textId="77777777" w:rsidTr="00B437CC">
        <w:tc>
          <w:tcPr>
            <w:tcW w:w="2564" w:type="dxa"/>
          </w:tcPr>
          <w:p w14:paraId="1B06805F" w14:textId="77777777" w:rsidR="000974C7" w:rsidRDefault="000974C7" w:rsidP="00072A57">
            <w:pPr>
              <w:pStyle w:val="TEXT"/>
              <w:ind w:left="0"/>
              <w:rPr>
                <w:lang w:val="en-GB"/>
              </w:rPr>
            </w:pPr>
            <w:r>
              <w:rPr>
                <w:lang w:val="en-GB"/>
              </w:rPr>
              <w:t>Adresse</w:t>
            </w:r>
          </w:p>
        </w:tc>
        <w:tc>
          <w:tcPr>
            <w:tcW w:w="6985" w:type="dxa"/>
          </w:tcPr>
          <w:p w14:paraId="63776E6A" w14:textId="77777777" w:rsidR="000974C7" w:rsidRDefault="000974C7" w:rsidP="00072A57">
            <w:pPr>
              <w:pStyle w:val="TEXT"/>
              <w:ind w:left="0"/>
              <w:rPr>
                <w:lang w:val="en-GB"/>
              </w:rPr>
            </w:pPr>
          </w:p>
        </w:tc>
      </w:tr>
      <w:tr w:rsidR="000974C7" w14:paraId="0DD3DC81" w14:textId="77777777" w:rsidTr="00B437CC">
        <w:tc>
          <w:tcPr>
            <w:tcW w:w="2564" w:type="dxa"/>
          </w:tcPr>
          <w:p w14:paraId="0F4593D1" w14:textId="77777777" w:rsidR="000974C7" w:rsidRDefault="000974C7" w:rsidP="00072A57">
            <w:pPr>
              <w:pStyle w:val="TEXT"/>
              <w:ind w:left="0"/>
              <w:rPr>
                <w:lang w:val="en-GB"/>
              </w:rPr>
            </w:pPr>
            <w:r>
              <w:rPr>
                <w:lang w:val="en-GB"/>
              </w:rPr>
              <w:t>Postnummer og by</w:t>
            </w:r>
          </w:p>
        </w:tc>
        <w:tc>
          <w:tcPr>
            <w:tcW w:w="6985" w:type="dxa"/>
          </w:tcPr>
          <w:p w14:paraId="7B447F48" w14:textId="77777777" w:rsidR="000974C7" w:rsidRDefault="000974C7" w:rsidP="00072A57">
            <w:pPr>
              <w:pStyle w:val="TEXT"/>
              <w:ind w:left="0"/>
              <w:rPr>
                <w:lang w:val="en-GB"/>
              </w:rPr>
            </w:pPr>
          </w:p>
        </w:tc>
      </w:tr>
      <w:tr w:rsidR="000974C7" w14:paraId="01E79143" w14:textId="77777777" w:rsidTr="00B437CC">
        <w:tc>
          <w:tcPr>
            <w:tcW w:w="2564" w:type="dxa"/>
          </w:tcPr>
          <w:p w14:paraId="7DFB0A83" w14:textId="3517FEEC" w:rsidR="000974C7" w:rsidRDefault="000974C7" w:rsidP="00072A57">
            <w:pPr>
              <w:pStyle w:val="TEXT"/>
              <w:ind w:left="0"/>
              <w:rPr>
                <w:lang w:val="en-GB"/>
              </w:rPr>
            </w:pPr>
            <w:r>
              <w:rPr>
                <w:lang w:val="en-GB"/>
              </w:rPr>
              <w:t>SOR</w:t>
            </w:r>
            <w:r w:rsidR="00D62201">
              <w:rPr>
                <w:lang w:val="en-GB"/>
              </w:rPr>
              <w:t>-id</w:t>
            </w:r>
          </w:p>
        </w:tc>
        <w:tc>
          <w:tcPr>
            <w:tcW w:w="6985" w:type="dxa"/>
          </w:tcPr>
          <w:p w14:paraId="22CF3316" w14:textId="77777777" w:rsidR="000974C7" w:rsidRDefault="000974C7" w:rsidP="00072A57">
            <w:pPr>
              <w:pStyle w:val="TEXT"/>
              <w:ind w:left="0"/>
              <w:rPr>
                <w:lang w:val="en-GB"/>
              </w:rPr>
            </w:pPr>
          </w:p>
        </w:tc>
      </w:tr>
    </w:tbl>
    <w:p w14:paraId="55A82CD9" w14:textId="77777777" w:rsidR="000974C7" w:rsidRDefault="000974C7" w:rsidP="004B6FD9">
      <w:pPr>
        <w:pStyle w:val="TEXT"/>
        <w:rPr>
          <w:lang w:val="en-GB"/>
        </w:rPr>
      </w:pPr>
    </w:p>
    <w:p w14:paraId="7342AB36" w14:textId="77777777" w:rsidR="000974C7" w:rsidRDefault="000974C7" w:rsidP="004B6FD9">
      <w:pPr>
        <w:pStyle w:val="TEXT"/>
        <w:rPr>
          <w:lang w:val="en-GB"/>
        </w:rPr>
      </w:pPr>
    </w:p>
    <w:tbl>
      <w:tblPr>
        <w:tblStyle w:val="TableGrid"/>
        <w:tblW w:w="0" w:type="auto"/>
        <w:tblInd w:w="1259" w:type="dxa"/>
        <w:tblLook w:val="04A0" w:firstRow="1" w:lastRow="0" w:firstColumn="1" w:lastColumn="0" w:noHBand="0" w:noVBand="1"/>
      </w:tblPr>
      <w:tblGrid>
        <w:gridCol w:w="2564"/>
        <w:gridCol w:w="6985"/>
      </w:tblGrid>
      <w:tr w:rsidR="00D62201" w14:paraId="7E9B6838" w14:textId="77777777" w:rsidTr="00D62201">
        <w:tc>
          <w:tcPr>
            <w:tcW w:w="9549" w:type="dxa"/>
            <w:gridSpan w:val="2"/>
            <w:shd w:val="clear" w:color="auto" w:fill="889F6E"/>
          </w:tcPr>
          <w:p w14:paraId="3E3B28DC" w14:textId="4AB996CA" w:rsidR="00D62201" w:rsidRPr="00D62201" w:rsidRDefault="00D62201" w:rsidP="004B6FD9">
            <w:pPr>
              <w:pStyle w:val="TEXT"/>
              <w:ind w:left="0"/>
              <w:rPr>
                <w:b/>
                <w:lang w:val="en-GB"/>
              </w:rPr>
            </w:pPr>
            <w:r w:rsidRPr="00D62201">
              <w:rPr>
                <w:b/>
                <w:color w:val="FFFFFF" w:themeColor="background1"/>
                <w:lang w:val="en-GB"/>
              </w:rPr>
              <w:t>DATA</w:t>
            </w:r>
            <w:r>
              <w:rPr>
                <w:b/>
                <w:color w:val="FFFFFF" w:themeColor="background1"/>
                <w:lang w:val="en-GB"/>
              </w:rPr>
              <w:t>B</w:t>
            </w:r>
            <w:r w:rsidRPr="00D62201">
              <w:rPr>
                <w:b/>
                <w:color w:val="FFFFFF" w:themeColor="background1"/>
                <w:lang w:val="en-GB"/>
              </w:rPr>
              <w:t>EHANDLER</w:t>
            </w:r>
          </w:p>
        </w:tc>
      </w:tr>
      <w:tr w:rsidR="000974C7" w14:paraId="42D7B9C5" w14:textId="77777777" w:rsidTr="00B437CC">
        <w:tc>
          <w:tcPr>
            <w:tcW w:w="2564" w:type="dxa"/>
          </w:tcPr>
          <w:p w14:paraId="27162EE1" w14:textId="74F0FFED" w:rsidR="000974C7" w:rsidRDefault="000974C7" w:rsidP="004B6FD9">
            <w:pPr>
              <w:pStyle w:val="TEXT"/>
              <w:ind w:left="0"/>
              <w:rPr>
                <w:lang w:val="en-GB"/>
              </w:rPr>
            </w:pPr>
            <w:r>
              <w:rPr>
                <w:lang w:val="en-GB"/>
              </w:rPr>
              <w:t>Virksomhedsnavn</w:t>
            </w:r>
          </w:p>
        </w:tc>
        <w:tc>
          <w:tcPr>
            <w:tcW w:w="6985" w:type="dxa"/>
          </w:tcPr>
          <w:p w14:paraId="19112C28" w14:textId="77777777" w:rsidR="000974C7" w:rsidRDefault="000974C7" w:rsidP="004B6FD9">
            <w:pPr>
              <w:pStyle w:val="TEXT"/>
              <w:ind w:left="0"/>
              <w:rPr>
                <w:lang w:val="en-GB"/>
              </w:rPr>
            </w:pPr>
          </w:p>
        </w:tc>
      </w:tr>
      <w:tr w:rsidR="000974C7" w14:paraId="2DC8617A" w14:textId="77777777" w:rsidTr="00B437CC">
        <w:tc>
          <w:tcPr>
            <w:tcW w:w="2564" w:type="dxa"/>
          </w:tcPr>
          <w:p w14:paraId="68FEA018" w14:textId="4B5F0457" w:rsidR="000974C7" w:rsidRDefault="000974C7" w:rsidP="004B6FD9">
            <w:pPr>
              <w:pStyle w:val="TEXT"/>
              <w:ind w:left="0"/>
              <w:rPr>
                <w:lang w:val="en-GB"/>
              </w:rPr>
            </w:pPr>
            <w:r>
              <w:rPr>
                <w:lang w:val="en-GB"/>
              </w:rPr>
              <w:t>CVR-nummer</w:t>
            </w:r>
          </w:p>
        </w:tc>
        <w:tc>
          <w:tcPr>
            <w:tcW w:w="6985" w:type="dxa"/>
          </w:tcPr>
          <w:p w14:paraId="0B509748" w14:textId="77777777" w:rsidR="000974C7" w:rsidRDefault="000974C7" w:rsidP="004B6FD9">
            <w:pPr>
              <w:pStyle w:val="TEXT"/>
              <w:ind w:left="0"/>
              <w:rPr>
                <w:lang w:val="en-GB"/>
              </w:rPr>
            </w:pPr>
          </w:p>
        </w:tc>
      </w:tr>
      <w:tr w:rsidR="000974C7" w14:paraId="6B087EC3" w14:textId="77777777" w:rsidTr="00B437CC">
        <w:tc>
          <w:tcPr>
            <w:tcW w:w="2564" w:type="dxa"/>
          </w:tcPr>
          <w:p w14:paraId="7B504142" w14:textId="5C2F070B" w:rsidR="000974C7" w:rsidRDefault="000974C7" w:rsidP="004B6FD9">
            <w:pPr>
              <w:pStyle w:val="TEXT"/>
              <w:ind w:left="0"/>
              <w:rPr>
                <w:lang w:val="en-GB"/>
              </w:rPr>
            </w:pPr>
            <w:r>
              <w:rPr>
                <w:lang w:val="en-GB"/>
              </w:rPr>
              <w:t>Adresse</w:t>
            </w:r>
          </w:p>
        </w:tc>
        <w:tc>
          <w:tcPr>
            <w:tcW w:w="6985" w:type="dxa"/>
          </w:tcPr>
          <w:p w14:paraId="50E48D2B" w14:textId="77777777" w:rsidR="000974C7" w:rsidRDefault="000974C7" w:rsidP="004B6FD9">
            <w:pPr>
              <w:pStyle w:val="TEXT"/>
              <w:ind w:left="0"/>
              <w:rPr>
                <w:lang w:val="en-GB"/>
              </w:rPr>
            </w:pPr>
          </w:p>
        </w:tc>
      </w:tr>
      <w:tr w:rsidR="000974C7" w14:paraId="4F73F23C" w14:textId="77777777" w:rsidTr="00B437CC">
        <w:tc>
          <w:tcPr>
            <w:tcW w:w="2564" w:type="dxa"/>
          </w:tcPr>
          <w:p w14:paraId="3FF3FE5E" w14:textId="1B80F75E" w:rsidR="000974C7" w:rsidRDefault="000974C7" w:rsidP="004B6FD9">
            <w:pPr>
              <w:pStyle w:val="TEXT"/>
              <w:ind w:left="0"/>
              <w:rPr>
                <w:lang w:val="en-GB"/>
              </w:rPr>
            </w:pPr>
            <w:r>
              <w:rPr>
                <w:lang w:val="en-GB"/>
              </w:rPr>
              <w:t>Postnummer og by</w:t>
            </w:r>
          </w:p>
        </w:tc>
        <w:tc>
          <w:tcPr>
            <w:tcW w:w="6985" w:type="dxa"/>
          </w:tcPr>
          <w:p w14:paraId="0E723BFC" w14:textId="77777777" w:rsidR="000974C7" w:rsidRDefault="000974C7" w:rsidP="004B6FD9">
            <w:pPr>
              <w:pStyle w:val="TEXT"/>
              <w:ind w:left="0"/>
              <w:rPr>
                <w:lang w:val="en-GB"/>
              </w:rPr>
            </w:pPr>
          </w:p>
        </w:tc>
      </w:tr>
    </w:tbl>
    <w:p w14:paraId="551E8B4A" w14:textId="675367AA" w:rsidR="000974C7" w:rsidRDefault="000974C7" w:rsidP="004B6FD9">
      <w:pPr>
        <w:pStyle w:val="TEXT"/>
        <w:rPr>
          <w:lang w:val="en-GB"/>
        </w:rPr>
      </w:pPr>
    </w:p>
    <w:p w14:paraId="05BCD0F5" w14:textId="73ADEBEE" w:rsidR="00D62201" w:rsidRDefault="00D62201" w:rsidP="004B6FD9">
      <w:pPr>
        <w:pStyle w:val="TEXT"/>
        <w:rPr>
          <w:lang w:val="en-GB"/>
        </w:rPr>
      </w:pPr>
    </w:p>
    <w:p w14:paraId="724100F8" w14:textId="3340EF5D" w:rsidR="00D62201" w:rsidRDefault="00D62201" w:rsidP="004B6FD9">
      <w:pPr>
        <w:pStyle w:val="TEXT"/>
        <w:rPr>
          <w:lang w:val="en-GB"/>
        </w:rPr>
      </w:pPr>
    </w:p>
    <w:p w14:paraId="5D2B9D86" w14:textId="4A4AC461" w:rsidR="00D62201" w:rsidRDefault="00D62201" w:rsidP="004B6FD9">
      <w:pPr>
        <w:pStyle w:val="TEXT"/>
        <w:rPr>
          <w:lang w:val="en-GB"/>
        </w:rPr>
      </w:pPr>
    </w:p>
    <w:p w14:paraId="315C9B2A" w14:textId="4446F4E4" w:rsidR="00D62201" w:rsidRDefault="00D62201" w:rsidP="004B6FD9">
      <w:pPr>
        <w:pStyle w:val="TEXT"/>
        <w:rPr>
          <w:lang w:val="en-GB"/>
        </w:rPr>
      </w:pPr>
    </w:p>
    <w:p w14:paraId="712D9F13" w14:textId="0FF08F80" w:rsidR="00D62201" w:rsidRDefault="00D62201" w:rsidP="004B6FD9">
      <w:pPr>
        <w:pStyle w:val="TEXT"/>
        <w:rPr>
          <w:lang w:val="en-GB"/>
        </w:rPr>
      </w:pPr>
    </w:p>
    <w:p w14:paraId="1ABDD341" w14:textId="7D9C1A8F" w:rsidR="00D62201" w:rsidRDefault="00D62201" w:rsidP="004B6FD9">
      <w:pPr>
        <w:pStyle w:val="TEXT"/>
        <w:rPr>
          <w:lang w:val="en-GB"/>
        </w:rPr>
      </w:pPr>
    </w:p>
    <w:p w14:paraId="68B3E804" w14:textId="017F8B36" w:rsidR="00D62201" w:rsidRDefault="00D62201" w:rsidP="004B6FD9">
      <w:pPr>
        <w:pStyle w:val="TEXT"/>
        <w:rPr>
          <w:lang w:val="en-GB"/>
        </w:rPr>
      </w:pPr>
      <w:bookmarkStart w:id="0" w:name="_GoBack"/>
      <w:bookmarkEnd w:id="0"/>
    </w:p>
    <w:p w14:paraId="150C49F2" w14:textId="64D7F2B2" w:rsidR="00D62201" w:rsidRDefault="00D62201" w:rsidP="004B6FD9">
      <w:pPr>
        <w:pStyle w:val="TEXT"/>
        <w:rPr>
          <w:lang w:val="en-GB"/>
        </w:rPr>
      </w:pPr>
    </w:p>
    <w:p w14:paraId="4B869332" w14:textId="11A66AE5" w:rsidR="00D62201" w:rsidRDefault="00D62201" w:rsidP="004B6FD9">
      <w:pPr>
        <w:pStyle w:val="TEXT"/>
        <w:rPr>
          <w:lang w:val="en-GB"/>
        </w:rPr>
      </w:pPr>
    </w:p>
    <w:p w14:paraId="385F8518" w14:textId="6DE2C69B" w:rsidR="00D62201" w:rsidRDefault="00D62201" w:rsidP="004B6FD9">
      <w:pPr>
        <w:pStyle w:val="TEXT"/>
        <w:rPr>
          <w:lang w:val="en-GB"/>
        </w:rPr>
      </w:pPr>
    </w:p>
    <w:p w14:paraId="26CA938C" w14:textId="2EC3E0CD" w:rsidR="00D62201" w:rsidRDefault="00D62201" w:rsidP="004B6FD9">
      <w:pPr>
        <w:pStyle w:val="TEXT"/>
        <w:rPr>
          <w:lang w:val="en-GB"/>
        </w:rPr>
      </w:pPr>
    </w:p>
    <w:p w14:paraId="2F7CBED8" w14:textId="3FD68BB2" w:rsidR="00D62201" w:rsidRDefault="00D62201" w:rsidP="004B6FD9">
      <w:pPr>
        <w:pStyle w:val="TEXT"/>
        <w:rPr>
          <w:lang w:val="en-GB"/>
        </w:rPr>
      </w:pPr>
      <w:r>
        <w:rPr>
          <w:lang w:val="en-GB"/>
        </w:rPr>
        <w:t>Dato, sted og underskrift</w:t>
      </w:r>
    </w:p>
    <w:p w14:paraId="24B9EF07" w14:textId="4EAC446C" w:rsidR="00D62201" w:rsidRDefault="00D62201" w:rsidP="004B6FD9">
      <w:pPr>
        <w:pStyle w:val="TEXT"/>
        <w:rPr>
          <w:lang w:val="en-GB"/>
        </w:rPr>
      </w:pPr>
    </w:p>
    <w:p w14:paraId="41C9C8FD" w14:textId="042C91EC" w:rsidR="00D62201" w:rsidRDefault="00D62201" w:rsidP="004B6FD9">
      <w:pPr>
        <w:pStyle w:val="TEXT"/>
        <w:rPr>
          <w:lang w:val="en-GB"/>
        </w:rPr>
      </w:pP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  <w:t>___________________________________________________________</w:t>
      </w:r>
    </w:p>
    <w:p w14:paraId="3CE6B691" w14:textId="77777777" w:rsidR="00700478" w:rsidRDefault="00700478" w:rsidP="004B6FD9">
      <w:pPr>
        <w:pStyle w:val="TEXT"/>
        <w:rPr>
          <w:lang w:val="en-GB"/>
        </w:rPr>
      </w:pPr>
    </w:p>
    <w:p w14:paraId="07D2881C" w14:textId="11D333F0" w:rsidR="00700478" w:rsidRDefault="00700478" w:rsidP="004B6FD9">
      <w:pPr>
        <w:pStyle w:val="TEXT"/>
        <w:rPr>
          <w:lang w:val="en-GB"/>
        </w:rPr>
      </w:pPr>
      <w:r>
        <w:rPr>
          <w:lang w:val="en-GB"/>
        </w:rPr>
        <w:t>for Sundhedsinstitutionejeren</w:t>
      </w:r>
    </w:p>
    <w:p w14:paraId="435A56F0" w14:textId="77777777" w:rsidR="00D62201" w:rsidRDefault="00D62201" w:rsidP="004B6FD9">
      <w:pPr>
        <w:pStyle w:val="TEXT"/>
        <w:rPr>
          <w:lang w:val="en-GB"/>
        </w:rPr>
      </w:pPr>
    </w:p>
    <w:sectPr w:rsidR="00D62201" w:rsidSect="003E29FF">
      <w:headerReference w:type="even" r:id="rId10"/>
      <w:headerReference w:type="default" r:id="rId11"/>
      <w:pgSz w:w="11906" w:h="16838" w:code="9"/>
      <w:pgMar w:top="1678" w:right="544" w:bottom="544" w:left="544" w:header="544" w:footer="54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CC0ED" w14:textId="77777777" w:rsidR="00C83F86" w:rsidRDefault="00C83F86">
      <w:r>
        <w:separator/>
      </w:r>
    </w:p>
    <w:p w14:paraId="1F6220B6" w14:textId="77777777" w:rsidR="00C83F86" w:rsidRDefault="00C83F86"/>
  </w:endnote>
  <w:endnote w:type="continuationSeparator" w:id="0">
    <w:p w14:paraId="60358C44" w14:textId="77777777" w:rsidR="00C83F86" w:rsidRDefault="00C83F86">
      <w:r>
        <w:continuationSeparator/>
      </w:r>
    </w:p>
    <w:p w14:paraId="0152E8CB" w14:textId="77777777" w:rsidR="00C83F86" w:rsidRDefault="00C83F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E6D1B" w14:textId="131809B3" w:rsidR="00CF52FB" w:rsidRPr="0016361A" w:rsidRDefault="00CF52FB" w:rsidP="006C6F45">
    <w:pPr>
      <w:pStyle w:val="HEADERPROJECTNAMEDOCUMENTTYPE"/>
      <w:tabs>
        <w:tab w:val="center" w:pos="10575"/>
      </w:tabs>
      <w:spacing w:before="240"/>
      <w:ind w:left="1361" w:right="170"/>
      <w:jc w:val="center"/>
      <w:rPr>
        <w:bCs/>
        <w:lang w:val="en-GB"/>
      </w:rPr>
    </w:pPr>
    <w:r>
      <w:rPr>
        <w:bCs/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25B28B74" wp14:editId="1C38C9A2">
              <wp:simplePos x="0" y="0"/>
              <wp:positionH relativeFrom="column">
                <wp:posOffset>6515100</wp:posOffset>
              </wp:positionH>
              <wp:positionV relativeFrom="page">
                <wp:posOffset>10095230</wp:posOffset>
              </wp:positionV>
              <wp:extent cx="342900" cy="342900"/>
              <wp:effectExtent l="0" t="0" r="0" b="127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91BBC" w14:textId="0E614220" w:rsidR="00CF52FB" w:rsidRPr="00C64B2D" w:rsidRDefault="00CF52FB" w:rsidP="0016361A">
                          <w:pPr>
                            <w:spacing w:before="90"/>
                            <w:ind w:left="-284" w:right="17"/>
                            <w:jc w:val="right"/>
                            <w:rPr>
                              <w:rFonts w:ascii="Arial" w:hAnsi="Arial" w:cs="Arial"/>
                              <w:b/>
                              <w:color w:val="FFFFFF"/>
                              <w:sz w:val="20"/>
                              <w:szCs w:val="20"/>
                            </w:rPr>
                          </w:pPr>
                          <w:r w:rsidRPr="00C64B2D">
                            <w:rPr>
                              <w:rFonts w:ascii="Arial" w:hAnsi="Arial"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64B2D">
                            <w:rPr>
                              <w:rFonts w:ascii="Arial" w:hAnsi="Arial" w:cs="Arial"/>
                              <w:b/>
                              <w:color w:val="FFFFFF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C64B2D">
                            <w:rPr>
                              <w:rFonts w:ascii="Arial" w:hAnsi="Arial"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0067E">
                            <w:rPr>
                              <w:rFonts w:ascii="Arial" w:hAnsi="Arial" w:cs="Arial"/>
                              <w:b/>
                              <w:noProof/>
                              <w:color w:val="FFFFFF"/>
                              <w:sz w:val="20"/>
                              <w:szCs w:val="20"/>
                            </w:rPr>
                            <w:t>3</w:t>
                          </w:r>
                          <w:r w:rsidRPr="00C64B2D">
                            <w:rPr>
                              <w:rFonts w:ascii="Arial" w:hAnsi="Arial"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28B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13pt;margin-top:794.9pt;width:27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4IsA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" filled="f" stroked="f">
              <v:textbox>
                <w:txbxContent>
                  <w:p w14:paraId="28E91BBC" w14:textId="0E614220" w:rsidR="00CF52FB" w:rsidRPr="00C64B2D" w:rsidRDefault="00CF52FB" w:rsidP="0016361A">
                    <w:pPr>
                      <w:spacing w:before="90"/>
                      <w:ind w:left="-284" w:right="17"/>
                      <w:jc w:val="right"/>
                      <w:rPr>
                        <w:rFonts w:ascii="Arial" w:hAnsi="Arial" w:cs="Arial"/>
                        <w:b/>
                        <w:color w:val="FFFFFF"/>
                        <w:sz w:val="20"/>
                        <w:szCs w:val="20"/>
                      </w:rPr>
                    </w:pPr>
                    <w:r w:rsidRPr="00C64B2D">
                      <w:rPr>
                        <w:rFonts w:ascii="Arial" w:hAnsi="Arial" w:cs="Arial"/>
                        <w:b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C64B2D">
                      <w:rPr>
                        <w:rFonts w:ascii="Arial" w:hAnsi="Arial" w:cs="Arial"/>
                        <w:b/>
                        <w:color w:val="FFFFFF"/>
                        <w:sz w:val="20"/>
                        <w:szCs w:val="20"/>
                      </w:rPr>
                      <w:instrText xml:space="preserve"> PAGE </w:instrText>
                    </w:r>
                    <w:r w:rsidRPr="00C64B2D">
                      <w:rPr>
                        <w:rFonts w:ascii="Arial" w:hAnsi="Arial" w:cs="Arial"/>
                        <w:b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0067E">
                      <w:rPr>
                        <w:rFonts w:ascii="Arial" w:hAnsi="Arial" w:cs="Arial"/>
                        <w:b/>
                        <w:noProof/>
                        <w:color w:val="FFFFFF"/>
                        <w:sz w:val="20"/>
                        <w:szCs w:val="20"/>
                      </w:rPr>
                      <w:t>3</w:t>
                    </w:r>
                    <w:r w:rsidRPr="00C64B2D">
                      <w:rPr>
                        <w:rFonts w:ascii="Arial" w:hAnsi="Arial" w:cs="Arial"/>
                        <w:b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bCs/>
      </w:rPr>
      <w:t>security marking: Not Protectively Marked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4F16E" w14:textId="77777777" w:rsidR="00C83F86" w:rsidRDefault="00C83F86">
      <w:r>
        <w:separator/>
      </w:r>
    </w:p>
    <w:p w14:paraId="4C4EF382" w14:textId="77777777" w:rsidR="00C83F86" w:rsidRDefault="00C83F86"/>
  </w:footnote>
  <w:footnote w:type="continuationSeparator" w:id="0">
    <w:p w14:paraId="447F3673" w14:textId="77777777" w:rsidR="00C83F86" w:rsidRDefault="00C83F86">
      <w:r>
        <w:continuationSeparator/>
      </w:r>
    </w:p>
    <w:p w14:paraId="5F58AED2" w14:textId="77777777" w:rsidR="00C83F86" w:rsidRDefault="00C83F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99925" w14:textId="77777777" w:rsidR="00CF52FB" w:rsidRDefault="00CF52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95762" w14:textId="77777777" w:rsidR="00EA16B9" w:rsidRDefault="00EA16B9" w:rsidP="00BA0387">
    <w:pPr>
      <w:pStyle w:val="HEADERPROJECTNAMEDOCUMENTTYPE"/>
      <w:spacing w:before="20" w:line="240" w:lineRule="auto"/>
      <w:ind w:right="170"/>
      <w:jc w:val="right"/>
      <w:rPr>
        <w:bCs/>
      </w:rPr>
    </w:pPr>
    <w:r>
      <w:rPr>
        <w:bCs/>
      </w:rPr>
      <w:t>Oprettelse af databehandler for Indberetter</w:t>
    </w:r>
  </w:p>
  <w:p w14:paraId="62E09304" w14:textId="6C01B067" w:rsidR="00CF52FB" w:rsidRPr="00BA0387" w:rsidRDefault="00EA16B9" w:rsidP="00BA0387">
    <w:pPr>
      <w:pStyle w:val="HEADERPROJECTNAMEDOCUMENTTYPE"/>
      <w:spacing w:before="20" w:line="240" w:lineRule="auto"/>
      <w:ind w:right="170"/>
      <w:jc w:val="right"/>
      <w:rPr>
        <w:bCs/>
      </w:rPr>
    </w:pPr>
    <w:r>
      <w:rPr>
        <w:bCs/>
      </w:rPr>
      <w:t xml:space="preserve"> til Landspatientregisteret</w:t>
    </w:r>
  </w:p>
  <w:p w14:paraId="5C74EBE6" w14:textId="77777777" w:rsidR="00CF52FB" w:rsidRDefault="00CF52FB">
    <w:r>
      <w:rPr>
        <w:noProof/>
        <w:lang w:val="da-DK" w:eastAsia="da-DK"/>
      </w:rPr>
      <w:drawing>
        <wp:anchor distT="0" distB="0" distL="114300" distR="114300" simplePos="0" relativeHeight="251657728" behindDoc="1" locked="1" layoutInCell="1" allowOverlap="1" wp14:anchorId="4D9CADDE" wp14:editId="0EC6F77E">
          <wp:simplePos x="0" y="0"/>
          <wp:positionH relativeFrom="column">
            <wp:posOffset>0</wp:posOffset>
          </wp:positionH>
          <wp:positionV relativeFrom="paragraph">
            <wp:posOffset>-384810</wp:posOffset>
          </wp:positionV>
          <wp:extent cx="6904990" cy="457200"/>
          <wp:effectExtent l="19050" t="0" r="0" b="0"/>
          <wp:wrapNone/>
          <wp:docPr id="22" name="Picture 22" descr="CSC Gree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SC Green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99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473"/>
    <w:multiLevelType w:val="hybridMultilevel"/>
    <w:tmpl w:val="B1A20A1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CB0111"/>
    <w:multiLevelType w:val="hybridMultilevel"/>
    <w:tmpl w:val="5016D76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73B1826"/>
    <w:multiLevelType w:val="hybridMultilevel"/>
    <w:tmpl w:val="592C716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7D640EB"/>
    <w:multiLevelType w:val="hybridMultilevel"/>
    <w:tmpl w:val="3C9C87E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D14627C"/>
    <w:multiLevelType w:val="hybridMultilevel"/>
    <w:tmpl w:val="094CE398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abstractNum w:abstractNumId="5" w15:restartNumberingAfterBreak="0">
    <w:nsid w:val="10F119EF"/>
    <w:multiLevelType w:val="hybridMultilevel"/>
    <w:tmpl w:val="3B988E7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24F0445"/>
    <w:multiLevelType w:val="hybridMultilevel"/>
    <w:tmpl w:val="E40E8458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3793ED2"/>
    <w:multiLevelType w:val="hybridMultilevel"/>
    <w:tmpl w:val="A43057C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14547E0A"/>
    <w:multiLevelType w:val="hybridMultilevel"/>
    <w:tmpl w:val="35C41E14"/>
    <w:lvl w:ilvl="0" w:tplc="040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9" w15:restartNumberingAfterBreak="0">
    <w:nsid w:val="145C523D"/>
    <w:multiLevelType w:val="hybridMultilevel"/>
    <w:tmpl w:val="E40E8458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16380F83"/>
    <w:multiLevelType w:val="hybridMultilevel"/>
    <w:tmpl w:val="9B3820EE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17F41ED6"/>
    <w:multiLevelType w:val="hybridMultilevel"/>
    <w:tmpl w:val="5AFAC17A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18343D32"/>
    <w:multiLevelType w:val="hybridMultilevel"/>
    <w:tmpl w:val="0E46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D0ED8"/>
    <w:multiLevelType w:val="hybridMultilevel"/>
    <w:tmpl w:val="5046FA1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18EF2C88"/>
    <w:multiLevelType w:val="hybridMultilevel"/>
    <w:tmpl w:val="2538323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1DBB341A"/>
    <w:multiLevelType w:val="hybridMultilevel"/>
    <w:tmpl w:val="E40E8458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1E9A3C3A"/>
    <w:multiLevelType w:val="hybridMultilevel"/>
    <w:tmpl w:val="78F0032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1F801DF0"/>
    <w:multiLevelType w:val="hybridMultilevel"/>
    <w:tmpl w:val="8952B59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207860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31C1B16"/>
    <w:multiLevelType w:val="hybridMultilevel"/>
    <w:tmpl w:val="BFA82E4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2D543BD4"/>
    <w:multiLevelType w:val="hybridMultilevel"/>
    <w:tmpl w:val="0AE2C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D63C7"/>
    <w:multiLevelType w:val="hybridMultilevel"/>
    <w:tmpl w:val="42D4487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35A95A30"/>
    <w:multiLevelType w:val="hybridMultilevel"/>
    <w:tmpl w:val="77267B0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3B6609DF"/>
    <w:multiLevelType w:val="hybridMultilevel"/>
    <w:tmpl w:val="D85CD12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40386077"/>
    <w:multiLevelType w:val="hybridMultilevel"/>
    <w:tmpl w:val="11624FF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4A6542B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6" w15:restartNumberingAfterBreak="0">
    <w:nsid w:val="4CCF78CA"/>
    <w:multiLevelType w:val="hybridMultilevel"/>
    <w:tmpl w:val="E40E8458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4CE8227A"/>
    <w:multiLevelType w:val="hybridMultilevel"/>
    <w:tmpl w:val="AE3EF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078F6"/>
    <w:multiLevelType w:val="hybridMultilevel"/>
    <w:tmpl w:val="9C18E1AA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511B30DE"/>
    <w:multiLevelType w:val="hybridMultilevel"/>
    <w:tmpl w:val="CF30FE0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53256D8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3D5C98"/>
    <w:multiLevelType w:val="hybridMultilevel"/>
    <w:tmpl w:val="112AE26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55543D45"/>
    <w:multiLevelType w:val="hybridMultilevel"/>
    <w:tmpl w:val="8D8EFF0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56BA5BC7"/>
    <w:multiLevelType w:val="hybridMultilevel"/>
    <w:tmpl w:val="52D06EF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56DD2FD4"/>
    <w:multiLevelType w:val="hybridMultilevel"/>
    <w:tmpl w:val="2954EBA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579A086E"/>
    <w:multiLevelType w:val="hybridMultilevel"/>
    <w:tmpl w:val="D802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6B4058"/>
    <w:multiLevelType w:val="hybridMultilevel"/>
    <w:tmpl w:val="77FEAFB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 w15:restartNumberingAfterBreak="0">
    <w:nsid w:val="5A1360CF"/>
    <w:multiLevelType w:val="hybridMultilevel"/>
    <w:tmpl w:val="3C9C87E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 w15:restartNumberingAfterBreak="0">
    <w:nsid w:val="622977A9"/>
    <w:multiLevelType w:val="hybridMultilevel"/>
    <w:tmpl w:val="B6D0C9F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62552F96"/>
    <w:multiLevelType w:val="hybridMultilevel"/>
    <w:tmpl w:val="B4E43896"/>
    <w:lvl w:ilvl="0" w:tplc="040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40" w15:restartNumberingAfterBreak="0">
    <w:nsid w:val="69F10919"/>
    <w:multiLevelType w:val="hybridMultilevel"/>
    <w:tmpl w:val="55A297D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6C6358B3"/>
    <w:multiLevelType w:val="hybridMultilevel"/>
    <w:tmpl w:val="3670E31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2" w15:restartNumberingAfterBreak="0">
    <w:nsid w:val="6E155A74"/>
    <w:multiLevelType w:val="hybridMultilevel"/>
    <w:tmpl w:val="A8D0B83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 w15:restartNumberingAfterBreak="0">
    <w:nsid w:val="75807759"/>
    <w:multiLevelType w:val="hybridMultilevel"/>
    <w:tmpl w:val="BA3875D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C8C592E"/>
    <w:multiLevelType w:val="hybridMultilevel"/>
    <w:tmpl w:val="E2347960"/>
    <w:lvl w:ilvl="0" w:tplc="D2860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5607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4F6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08B48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622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AEE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0A4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16D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06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 w15:restartNumberingAfterBreak="0">
    <w:nsid w:val="7E85788E"/>
    <w:multiLevelType w:val="hybridMultilevel"/>
    <w:tmpl w:val="A2D69C48"/>
    <w:lvl w:ilvl="0" w:tplc="F1981172">
      <w:start w:val="9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5"/>
  </w:num>
  <w:num w:numId="2">
    <w:abstractNumId w:val="18"/>
  </w:num>
  <w:num w:numId="3">
    <w:abstractNumId w:val="11"/>
  </w:num>
  <w:num w:numId="4">
    <w:abstractNumId w:val="20"/>
  </w:num>
  <w:num w:numId="5">
    <w:abstractNumId w:val="27"/>
  </w:num>
  <w:num w:numId="6">
    <w:abstractNumId w:val="35"/>
  </w:num>
  <w:num w:numId="7">
    <w:abstractNumId w:val="41"/>
  </w:num>
  <w:num w:numId="8">
    <w:abstractNumId w:val="31"/>
  </w:num>
  <w:num w:numId="9">
    <w:abstractNumId w:val="2"/>
  </w:num>
  <w:num w:numId="10">
    <w:abstractNumId w:val="39"/>
  </w:num>
  <w:num w:numId="11">
    <w:abstractNumId w:val="19"/>
  </w:num>
  <w:num w:numId="12">
    <w:abstractNumId w:val="12"/>
  </w:num>
  <w:num w:numId="13">
    <w:abstractNumId w:val="4"/>
  </w:num>
  <w:num w:numId="14">
    <w:abstractNumId w:val="28"/>
  </w:num>
  <w:num w:numId="15">
    <w:abstractNumId w:val="32"/>
  </w:num>
  <w:num w:numId="16">
    <w:abstractNumId w:val="14"/>
  </w:num>
  <w:num w:numId="17">
    <w:abstractNumId w:val="33"/>
  </w:num>
  <w:num w:numId="18">
    <w:abstractNumId w:val="6"/>
  </w:num>
  <w:num w:numId="19">
    <w:abstractNumId w:val="10"/>
  </w:num>
  <w:num w:numId="20">
    <w:abstractNumId w:val="15"/>
  </w:num>
  <w:num w:numId="21">
    <w:abstractNumId w:val="3"/>
  </w:num>
  <w:num w:numId="22">
    <w:abstractNumId w:val="16"/>
  </w:num>
  <w:num w:numId="23">
    <w:abstractNumId w:val="42"/>
  </w:num>
  <w:num w:numId="24">
    <w:abstractNumId w:val="23"/>
  </w:num>
  <w:num w:numId="25">
    <w:abstractNumId w:val="29"/>
  </w:num>
  <w:num w:numId="26">
    <w:abstractNumId w:val="7"/>
  </w:num>
  <w:num w:numId="27">
    <w:abstractNumId w:val="24"/>
  </w:num>
  <w:num w:numId="28">
    <w:abstractNumId w:val="38"/>
  </w:num>
  <w:num w:numId="29">
    <w:abstractNumId w:val="17"/>
  </w:num>
  <w:num w:numId="30">
    <w:abstractNumId w:val="21"/>
  </w:num>
  <w:num w:numId="31">
    <w:abstractNumId w:val="0"/>
  </w:num>
  <w:num w:numId="32">
    <w:abstractNumId w:val="40"/>
  </w:num>
  <w:num w:numId="33">
    <w:abstractNumId w:val="43"/>
  </w:num>
  <w:num w:numId="34">
    <w:abstractNumId w:val="34"/>
  </w:num>
  <w:num w:numId="35">
    <w:abstractNumId w:val="13"/>
  </w:num>
  <w:num w:numId="36">
    <w:abstractNumId w:val="5"/>
  </w:num>
  <w:num w:numId="37">
    <w:abstractNumId w:val="8"/>
  </w:num>
  <w:num w:numId="38">
    <w:abstractNumId w:val="26"/>
  </w:num>
  <w:num w:numId="39">
    <w:abstractNumId w:val="45"/>
  </w:num>
  <w:num w:numId="40">
    <w:abstractNumId w:val="37"/>
  </w:num>
  <w:num w:numId="41">
    <w:abstractNumId w:val="30"/>
  </w:num>
  <w:num w:numId="42">
    <w:abstractNumId w:val="1"/>
  </w:num>
  <w:num w:numId="43">
    <w:abstractNumId w:val="9"/>
  </w:num>
  <w:num w:numId="44">
    <w:abstractNumId w:val="36"/>
  </w:num>
  <w:num w:numId="45">
    <w:abstractNumId w:val="22"/>
  </w:num>
  <w:num w:numId="46">
    <w:abstractNumId w:val="4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  <o:colormru v:ext="edit" colors="#b6bf00,#850057,#d2c295,#bea5ca,#005172,#557630,#5c3115,#c9cac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861"/>
    <w:rsid w:val="00000106"/>
    <w:rsid w:val="00001F3F"/>
    <w:rsid w:val="00002D36"/>
    <w:rsid w:val="00004677"/>
    <w:rsid w:val="000107D6"/>
    <w:rsid w:val="00010C66"/>
    <w:rsid w:val="000110BC"/>
    <w:rsid w:val="00013166"/>
    <w:rsid w:val="0001329D"/>
    <w:rsid w:val="000159B4"/>
    <w:rsid w:val="00016C35"/>
    <w:rsid w:val="00016EF8"/>
    <w:rsid w:val="000174DE"/>
    <w:rsid w:val="000204F5"/>
    <w:rsid w:val="00021F25"/>
    <w:rsid w:val="00021F32"/>
    <w:rsid w:val="00023B89"/>
    <w:rsid w:val="00024220"/>
    <w:rsid w:val="000256E2"/>
    <w:rsid w:val="000269F0"/>
    <w:rsid w:val="00026B70"/>
    <w:rsid w:val="000305D6"/>
    <w:rsid w:val="000344DC"/>
    <w:rsid w:val="0003548C"/>
    <w:rsid w:val="000369CA"/>
    <w:rsid w:val="00037393"/>
    <w:rsid w:val="00040A2A"/>
    <w:rsid w:val="000425B5"/>
    <w:rsid w:val="00043090"/>
    <w:rsid w:val="0004333B"/>
    <w:rsid w:val="000453AA"/>
    <w:rsid w:val="0004718D"/>
    <w:rsid w:val="000538A6"/>
    <w:rsid w:val="00054D19"/>
    <w:rsid w:val="000555CF"/>
    <w:rsid w:val="00057022"/>
    <w:rsid w:val="000607A6"/>
    <w:rsid w:val="000624C4"/>
    <w:rsid w:val="00071230"/>
    <w:rsid w:val="00072E0F"/>
    <w:rsid w:val="00073673"/>
    <w:rsid w:val="00074FBF"/>
    <w:rsid w:val="00080D43"/>
    <w:rsid w:val="000829A4"/>
    <w:rsid w:val="000869C1"/>
    <w:rsid w:val="00086BDD"/>
    <w:rsid w:val="00087D86"/>
    <w:rsid w:val="00087ED1"/>
    <w:rsid w:val="0009088D"/>
    <w:rsid w:val="00090FA1"/>
    <w:rsid w:val="00096BC6"/>
    <w:rsid w:val="000974C7"/>
    <w:rsid w:val="000A05C5"/>
    <w:rsid w:val="000A2375"/>
    <w:rsid w:val="000A3170"/>
    <w:rsid w:val="000A436D"/>
    <w:rsid w:val="000B035E"/>
    <w:rsid w:val="000B2158"/>
    <w:rsid w:val="000B26B3"/>
    <w:rsid w:val="000B41D6"/>
    <w:rsid w:val="000B4FB0"/>
    <w:rsid w:val="000B724B"/>
    <w:rsid w:val="000C0F0F"/>
    <w:rsid w:val="000C401D"/>
    <w:rsid w:val="000C4784"/>
    <w:rsid w:val="000C5A90"/>
    <w:rsid w:val="000C5B09"/>
    <w:rsid w:val="000C6AA1"/>
    <w:rsid w:val="000C6B51"/>
    <w:rsid w:val="000C7C3C"/>
    <w:rsid w:val="000D272B"/>
    <w:rsid w:val="000D5DD6"/>
    <w:rsid w:val="000D6003"/>
    <w:rsid w:val="000E18AC"/>
    <w:rsid w:val="000E4714"/>
    <w:rsid w:val="000E58F4"/>
    <w:rsid w:val="000F00F0"/>
    <w:rsid w:val="000F19BD"/>
    <w:rsid w:val="000F3F8B"/>
    <w:rsid w:val="001000B8"/>
    <w:rsid w:val="0010171C"/>
    <w:rsid w:val="001025AB"/>
    <w:rsid w:val="001028E9"/>
    <w:rsid w:val="00102D90"/>
    <w:rsid w:val="0010320C"/>
    <w:rsid w:val="001079DA"/>
    <w:rsid w:val="00112AC8"/>
    <w:rsid w:val="00114348"/>
    <w:rsid w:val="00114C2B"/>
    <w:rsid w:val="00115130"/>
    <w:rsid w:val="00115AA5"/>
    <w:rsid w:val="00116C69"/>
    <w:rsid w:val="00120551"/>
    <w:rsid w:val="00123D46"/>
    <w:rsid w:val="001266AA"/>
    <w:rsid w:val="00130720"/>
    <w:rsid w:val="001344F8"/>
    <w:rsid w:val="00135AFE"/>
    <w:rsid w:val="00136CB4"/>
    <w:rsid w:val="00140479"/>
    <w:rsid w:val="001412FB"/>
    <w:rsid w:val="00141ADC"/>
    <w:rsid w:val="0014379A"/>
    <w:rsid w:val="00144A5E"/>
    <w:rsid w:val="00145001"/>
    <w:rsid w:val="001465FC"/>
    <w:rsid w:val="00150D72"/>
    <w:rsid w:val="001535FD"/>
    <w:rsid w:val="001553DA"/>
    <w:rsid w:val="00157FAB"/>
    <w:rsid w:val="00160E5A"/>
    <w:rsid w:val="00162360"/>
    <w:rsid w:val="0016361A"/>
    <w:rsid w:val="00164533"/>
    <w:rsid w:val="00170A7B"/>
    <w:rsid w:val="0017296A"/>
    <w:rsid w:val="001751F1"/>
    <w:rsid w:val="00176C48"/>
    <w:rsid w:val="00177F98"/>
    <w:rsid w:val="00181767"/>
    <w:rsid w:val="00184A20"/>
    <w:rsid w:val="00185310"/>
    <w:rsid w:val="001872DB"/>
    <w:rsid w:val="00191491"/>
    <w:rsid w:val="00195C04"/>
    <w:rsid w:val="001969DA"/>
    <w:rsid w:val="00196CE4"/>
    <w:rsid w:val="00196EC2"/>
    <w:rsid w:val="001A33FF"/>
    <w:rsid w:val="001A4704"/>
    <w:rsid w:val="001A7E47"/>
    <w:rsid w:val="001B1124"/>
    <w:rsid w:val="001B2223"/>
    <w:rsid w:val="001B503B"/>
    <w:rsid w:val="001B6833"/>
    <w:rsid w:val="001B7FC4"/>
    <w:rsid w:val="001C013C"/>
    <w:rsid w:val="001C6D66"/>
    <w:rsid w:val="001D2F30"/>
    <w:rsid w:val="001D545A"/>
    <w:rsid w:val="001D5468"/>
    <w:rsid w:val="001D7BF6"/>
    <w:rsid w:val="001E3ACF"/>
    <w:rsid w:val="001E3C11"/>
    <w:rsid w:val="001E3EB3"/>
    <w:rsid w:val="001E4C53"/>
    <w:rsid w:val="001E5A71"/>
    <w:rsid w:val="001E70A8"/>
    <w:rsid w:val="001F292C"/>
    <w:rsid w:val="001F5876"/>
    <w:rsid w:val="001F5D84"/>
    <w:rsid w:val="001F64B1"/>
    <w:rsid w:val="001F77BC"/>
    <w:rsid w:val="0020114C"/>
    <w:rsid w:val="0020216D"/>
    <w:rsid w:val="0020347B"/>
    <w:rsid w:val="00205A06"/>
    <w:rsid w:val="00213019"/>
    <w:rsid w:val="00214C5B"/>
    <w:rsid w:val="002164B9"/>
    <w:rsid w:val="00216E9C"/>
    <w:rsid w:val="00217172"/>
    <w:rsid w:val="00222788"/>
    <w:rsid w:val="00222F3C"/>
    <w:rsid w:val="00224C3D"/>
    <w:rsid w:val="00226232"/>
    <w:rsid w:val="002271E3"/>
    <w:rsid w:val="00227B08"/>
    <w:rsid w:val="002310AB"/>
    <w:rsid w:val="0023246B"/>
    <w:rsid w:val="00236383"/>
    <w:rsid w:val="002375D8"/>
    <w:rsid w:val="00237B85"/>
    <w:rsid w:val="002429B7"/>
    <w:rsid w:val="002429E8"/>
    <w:rsid w:val="002437E5"/>
    <w:rsid w:val="002464BC"/>
    <w:rsid w:val="002469AA"/>
    <w:rsid w:val="00250E16"/>
    <w:rsid w:val="00251DD6"/>
    <w:rsid w:val="002521F1"/>
    <w:rsid w:val="00252533"/>
    <w:rsid w:val="00256CE2"/>
    <w:rsid w:val="002573CA"/>
    <w:rsid w:val="00266DE1"/>
    <w:rsid w:val="00280095"/>
    <w:rsid w:val="0028284F"/>
    <w:rsid w:val="00282CD7"/>
    <w:rsid w:val="0028450A"/>
    <w:rsid w:val="0028700F"/>
    <w:rsid w:val="002917BA"/>
    <w:rsid w:val="002925EF"/>
    <w:rsid w:val="002940A8"/>
    <w:rsid w:val="0029435E"/>
    <w:rsid w:val="00294F29"/>
    <w:rsid w:val="00295157"/>
    <w:rsid w:val="00295B0E"/>
    <w:rsid w:val="002A08A2"/>
    <w:rsid w:val="002A1DA1"/>
    <w:rsid w:val="002A27E3"/>
    <w:rsid w:val="002A511E"/>
    <w:rsid w:val="002A5B2E"/>
    <w:rsid w:val="002B11C7"/>
    <w:rsid w:val="002B1A35"/>
    <w:rsid w:val="002B437A"/>
    <w:rsid w:val="002B5065"/>
    <w:rsid w:val="002B55E9"/>
    <w:rsid w:val="002B6686"/>
    <w:rsid w:val="002B6731"/>
    <w:rsid w:val="002B6BE0"/>
    <w:rsid w:val="002C0C2C"/>
    <w:rsid w:val="002C562C"/>
    <w:rsid w:val="002C63C3"/>
    <w:rsid w:val="002D0AE9"/>
    <w:rsid w:val="002D1140"/>
    <w:rsid w:val="002D2868"/>
    <w:rsid w:val="002D2FEF"/>
    <w:rsid w:val="002D555A"/>
    <w:rsid w:val="002D74B8"/>
    <w:rsid w:val="002E0A30"/>
    <w:rsid w:val="002E234B"/>
    <w:rsid w:val="002E2CCF"/>
    <w:rsid w:val="002E5CC3"/>
    <w:rsid w:val="002F0136"/>
    <w:rsid w:val="002F0664"/>
    <w:rsid w:val="002F1D88"/>
    <w:rsid w:val="002F27EC"/>
    <w:rsid w:val="002F44FB"/>
    <w:rsid w:val="002F79D8"/>
    <w:rsid w:val="00300C8C"/>
    <w:rsid w:val="00300E09"/>
    <w:rsid w:val="003019F9"/>
    <w:rsid w:val="00303FED"/>
    <w:rsid w:val="003068B7"/>
    <w:rsid w:val="0031408A"/>
    <w:rsid w:val="0031760B"/>
    <w:rsid w:val="003176A8"/>
    <w:rsid w:val="003213FE"/>
    <w:rsid w:val="00322085"/>
    <w:rsid w:val="00326F20"/>
    <w:rsid w:val="00331672"/>
    <w:rsid w:val="003327F4"/>
    <w:rsid w:val="00332972"/>
    <w:rsid w:val="00332C75"/>
    <w:rsid w:val="003331DC"/>
    <w:rsid w:val="003331EB"/>
    <w:rsid w:val="003338E5"/>
    <w:rsid w:val="00337C08"/>
    <w:rsid w:val="003404BC"/>
    <w:rsid w:val="0034401F"/>
    <w:rsid w:val="00345906"/>
    <w:rsid w:val="00345C03"/>
    <w:rsid w:val="003463E2"/>
    <w:rsid w:val="00351239"/>
    <w:rsid w:val="00351A84"/>
    <w:rsid w:val="003527A7"/>
    <w:rsid w:val="00352D67"/>
    <w:rsid w:val="00354B8C"/>
    <w:rsid w:val="0036191A"/>
    <w:rsid w:val="00363265"/>
    <w:rsid w:val="00364657"/>
    <w:rsid w:val="003648AA"/>
    <w:rsid w:val="00364ABA"/>
    <w:rsid w:val="00365D33"/>
    <w:rsid w:val="00367435"/>
    <w:rsid w:val="003701D1"/>
    <w:rsid w:val="0037089D"/>
    <w:rsid w:val="00373C8E"/>
    <w:rsid w:val="00374433"/>
    <w:rsid w:val="00376665"/>
    <w:rsid w:val="00380437"/>
    <w:rsid w:val="0038154B"/>
    <w:rsid w:val="00382178"/>
    <w:rsid w:val="00382752"/>
    <w:rsid w:val="003833F3"/>
    <w:rsid w:val="00384C86"/>
    <w:rsid w:val="00384E23"/>
    <w:rsid w:val="003852E4"/>
    <w:rsid w:val="0039027A"/>
    <w:rsid w:val="00390C14"/>
    <w:rsid w:val="003A25D3"/>
    <w:rsid w:val="003A2ABB"/>
    <w:rsid w:val="003A2E1D"/>
    <w:rsid w:val="003A306C"/>
    <w:rsid w:val="003A4445"/>
    <w:rsid w:val="003A4878"/>
    <w:rsid w:val="003A54BB"/>
    <w:rsid w:val="003A6450"/>
    <w:rsid w:val="003B35A5"/>
    <w:rsid w:val="003B3FC7"/>
    <w:rsid w:val="003B41F1"/>
    <w:rsid w:val="003C1B1F"/>
    <w:rsid w:val="003C53D4"/>
    <w:rsid w:val="003D03CF"/>
    <w:rsid w:val="003D12F1"/>
    <w:rsid w:val="003D1613"/>
    <w:rsid w:val="003D2370"/>
    <w:rsid w:val="003D2B6A"/>
    <w:rsid w:val="003D33A2"/>
    <w:rsid w:val="003D45BA"/>
    <w:rsid w:val="003D5D5D"/>
    <w:rsid w:val="003E1A68"/>
    <w:rsid w:val="003E29FF"/>
    <w:rsid w:val="003E649D"/>
    <w:rsid w:val="003F0EFB"/>
    <w:rsid w:val="003F21C0"/>
    <w:rsid w:val="003F236E"/>
    <w:rsid w:val="003F4903"/>
    <w:rsid w:val="003F6259"/>
    <w:rsid w:val="003F676B"/>
    <w:rsid w:val="0040013B"/>
    <w:rsid w:val="00401F7F"/>
    <w:rsid w:val="0040383C"/>
    <w:rsid w:val="0040774D"/>
    <w:rsid w:val="00410A7B"/>
    <w:rsid w:val="00410DA1"/>
    <w:rsid w:val="00413584"/>
    <w:rsid w:val="00421A3C"/>
    <w:rsid w:val="00421D35"/>
    <w:rsid w:val="00422D1A"/>
    <w:rsid w:val="00423C2C"/>
    <w:rsid w:val="00424EF6"/>
    <w:rsid w:val="004262B2"/>
    <w:rsid w:val="004278E1"/>
    <w:rsid w:val="00431334"/>
    <w:rsid w:val="004319B4"/>
    <w:rsid w:val="00432570"/>
    <w:rsid w:val="00433283"/>
    <w:rsid w:val="0044001F"/>
    <w:rsid w:val="00443391"/>
    <w:rsid w:val="004453B2"/>
    <w:rsid w:val="004519B2"/>
    <w:rsid w:val="00452FD6"/>
    <w:rsid w:val="0045556B"/>
    <w:rsid w:val="0045568F"/>
    <w:rsid w:val="004579CF"/>
    <w:rsid w:val="0046473E"/>
    <w:rsid w:val="00466F66"/>
    <w:rsid w:val="00472302"/>
    <w:rsid w:val="00481310"/>
    <w:rsid w:val="0048265B"/>
    <w:rsid w:val="00482C31"/>
    <w:rsid w:val="004854CE"/>
    <w:rsid w:val="004875B3"/>
    <w:rsid w:val="0049441E"/>
    <w:rsid w:val="00495F7D"/>
    <w:rsid w:val="004964CF"/>
    <w:rsid w:val="004A3A1A"/>
    <w:rsid w:val="004A4F45"/>
    <w:rsid w:val="004A57A5"/>
    <w:rsid w:val="004A5F8E"/>
    <w:rsid w:val="004A5F96"/>
    <w:rsid w:val="004A7F25"/>
    <w:rsid w:val="004B124E"/>
    <w:rsid w:val="004B1972"/>
    <w:rsid w:val="004B2D16"/>
    <w:rsid w:val="004B3E35"/>
    <w:rsid w:val="004B6FD9"/>
    <w:rsid w:val="004B7525"/>
    <w:rsid w:val="004C081F"/>
    <w:rsid w:val="004C0CF5"/>
    <w:rsid w:val="004C4410"/>
    <w:rsid w:val="004C493C"/>
    <w:rsid w:val="004C5885"/>
    <w:rsid w:val="004C603F"/>
    <w:rsid w:val="004D36FA"/>
    <w:rsid w:val="004D7768"/>
    <w:rsid w:val="004E14C2"/>
    <w:rsid w:val="004E53FC"/>
    <w:rsid w:val="004E578E"/>
    <w:rsid w:val="004E6C53"/>
    <w:rsid w:val="004F3E08"/>
    <w:rsid w:val="004F46FD"/>
    <w:rsid w:val="004F6044"/>
    <w:rsid w:val="004F662B"/>
    <w:rsid w:val="004F7E59"/>
    <w:rsid w:val="005004C1"/>
    <w:rsid w:val="00500C43"/>
    <w:rsid w:val="00506193"/>
    <w:rsid w:val="00506B94"/>
    <w:rsid w:val="00510985"/>
    <w:rsid w:val="00515612"/>
    <w:rsid w:val="00516607"/>
    <w:rsid w:val="00523A4D"/>
    <w:rsid w:val="00524CBE"/>
    <w:rsid w:val="00530890"/>
    <w:rsid w:val="0053189B"/>
    <w:rsid w:val="00531C07"/>
    <w:rsid w:val="00532143"/>
    <w:rsid w:val="005414C5"/>
    <w:rsid w:val="00541716"/>
    <w:rsid w:val="00543076"/>
    <w:rsid w:val="00543A72"/>
    <w:rsid w:val="00543E40"/>
    <w:rsid w:val="00547521"/>
    <w:rsid w:val="00550BCE"/>
    <w:rsid w:val="00552D67"/>
    <w:rsid w:val="00561EA3"/>
    <w:rsid w:val="00562A33"/>
    <w:rsid w:val="00562A60"/>
    <w:rsid w:val="00563144"/>
    <w:rsid w:val="005647B9"/>
    <w:rsid w:val="00564DF3"/>
    <w:rsid w:val="0056568D"/>
    <w:rsid w:val="00566EA6"/>
    <w:rsid w:val="00567AC4"/>
    <w:rsid w:val="00567E4E"/>
    <w:rsid w:val="00570238"/>
    <w:rsid w:val="0057120D"/>
    <w:rsid w:val="00572404"/>
    <w:rsid w:val="00573466"/>
    <w:rsid w:val="005736DB"/>
    <w:rsid w:val="00573CBC"/>
    <w:rsid w:val="00575C42"/>
    <w:rsid w:val="00576E42"/>
    <w:rsid w:val="00590143"/>
    <w:rsid w:val="0059144F"/>
    <w:rsid w:val="00596753"/>
    <w:rsid w:val="00596D03"/>
    <w:rsid w:val="00597695"/>
    <w:rsid w:val="00597E85"/>
    <w:rsid w:val="005A1121"/>
    <w:rsid w:val="005A303B"/>
    <w:rsid w:val="005A3F11"/>
    <w:rsid w:val="005A46FF"/>
    <w:rsid w:val="005A6FF8"/>
    <w:rsid w:val="005A78A9"/>
    <w:rsid w:val="005B0809"/>
    <w:rsid w:val="005B2FEE"/>
    <w:rsid w:val="005B3CC9"/>
    <w:rsid w:val="005B4707"/>
    <w:rsid w:val="005B50A1"/>
    <w:rsid w:val="005B55EC"/>
    <w:rsid w:val="005B61AC"/>
    <w:rsid w:val="005B7389"/>
    <w:rsid w:val="005C68B9"/>
    <w:rsid w:val="005C7B4F"/>
    <w:rsid w:val="005D019F"/>
    <w:rsid w:val="005D096D"/>
    <w:rsid w:val="005D1FA1"/>
    <w:rsid w:val="005D2263"/>
    <w:rsid w:val="005D6FE5"/>
    <w:rsid w:val="005D779D"/>
    <w:rsid w:val="005E0187"/>
    <w:rsid w:val="005E166A"/>
    <w:rsid w:val="005E27ED"/>
    <w:rsid w:val="005E3AA5"/>
    <w:rsid w:val="005E6C9F"/>
    <w:rsid w:val="005E7544"/>
    <w:rsid w:val="005E795A"/>
    <w:rsid w:val="005F0595"/>
    <w:rsid w:val="005F1660"/>
    <w:rsid w:val="00604024"/>
    <w:rsid w:val="00605598"/>
    <w:rsid w:val="0061325F"/>
    <w:rsid w:val="00613B6E"/>
    <w:rsid w:val="00614D9A"/>
    <w:rsid w:val="00621B5F"/>
    <w:rsid w:val="00623213"/>
    <w:rsid w:val="00625467"/>
    <w:rsid w:val="00625D0F"/>
    <w:rsid w:val="00626445"/>
    <w:rsid w:val="006268F6"/>
    <w:rsid w:val="006300CF"/>
    <w:rsid w:val="00630500"/>
    <w:rsid w:val="00630809"/>
    <w:rsid w:val="00630B62"/>
    <w:rsid w:val="0063116F"/>
    <w:rsid w:val="00634526"/>
    <w:rsid w:val="0063505C"/>
    <w:rsid w:val="00636BB1"/>
    <w:rsid w:val="00641405"/>
    <w:rsid w:val="006432C0"/>
    <w:rsid w:val="00653F0C"/>
    <w:rsid w:val="00661D66"/>
    <w:rsid w:val="00666442"/>
    <w:rsid w:val="00670238"/>
    <w:rsid w:val="00673E38"/>
    <w:rsid w:val="006744EA"/>
    <w:rsid w:val="006752C8"/>
    <w:rsid w:val="0067786E"/>
    <w:rsid w:val="006800B4"/>
    <w:rsid w:val="0068066D"/>
    <w:rsid w:val="00681333"/>
    <w:rsid w:val="0068486A"/>
    <w:rsid w:val="00685EF7"/>
    <w:rsid w:val="00686E7B"/>
    <w:rsid w:val="00693FEA"/>
    <w:rsid w:val="006971D1"/>
    <w:rsid w:val="00697D46"/>
    <w:rsid w:val="006A045E"/>
    <w:rsid w:val="006A1BAB"/>
    <w:rsid w:val="006A2095"/>
    <w:rsid w:val="006A3814"/>
    <w:rsid w:val="006A3FC2"/>
    <w:rsid w:val="006A5351"/>
    <w:rsid w:val="006A6F18"/>
    <w:rsid w:val="006A7F66"/>
    <w:rsid w:val="006B02B4"/>
    <w:rsid w:val="006B0D5D"/>
    <w:rsid w:val="006B185A"/>
    <w:rsid w:val="006B24F3"/>
    <w:rsid w:val="006B294A"/>
    <w:rsid w:val="006B3A0A"/>
    <w:rsid w:val="006B4518"/>
    <w:rsid w:val="006B5650"/>
    <w:rsid w:val="006B7B9B"/>
    <w:rsid w:val="006C0290"/>
    <w:rsid w:val="006C1B07"/>
    <w:rsid w:val="006C1DF5"/>
    <w:rsid w:val="006C42D1"/>
    <w:rsid w:val="006C6F45"/>
    <w:rsid w:val="006C7712"/>
    <w:rsid w:val="006D03CE"/>
    <w:rsid w:val="006D26D4"/>
    <w:rsid w:val="006D37EC"/>
    <w:rsid w:val="006E1C0F"/>
    <w:rsid w:val="006E2D67"/>
    <w:rsid w:val="006E73C4"/>
    <w:rsid w:val="006F19C0"/>
    <w:rsid w:val="006F284B"/>
    <w:rsid w:val="006F3951"/>
    <w:rsid w:val="006F483E"/>
    <w:rsid w:val="006F4E10"/>
    <w:rsid w:val="00700478"/>
    <w:rsid w:val="007007B4"/>
    <w:rsid w:val="00704BF7"/>
    <w:rsid w:val="00707E31"/>
    <w:rsid w:val="007104C4"/>
    <w:rsid w:val="00712F52"/>
    <w:rsid w:val="00715CF4"/>
    <w:rsid w:val="00716C77"/>
    <w:rsid w:val="00716DA7"/>
    <w:rsid w:val="00717778"/>
    <w:rsid w:val="0071782D"/>
    <w:rsid w:val="007178F2"/>
    <w:rsid w:val="007201FD"/>
    <w:rsid w:val="007207A0"/>
    <w:rsid w:val="0072143C"/>
    <w:rsid w:val="0072769A"/>
    <w:rsid w:val="00732FE1"/>
    <w:rsid w:val="00734CFB"/>
    <w:rsid w:val="0074107B"/>
    <w:rsid w:val="00743828"/>
    <w:rsid w:val="00745E28"/>
    <w:rsid w:val="00753158"/>
    <w:rsid w:val="00753229"/>
    <w:rsid w:val="007535A9"/>
    <w:rsid w:val="00756408"/>
    <w:rsid w:val="00756C5B"/>
    <w:rsid w:val="007570B9"/>
    <w:rsid w:val="00757157"/>
    <w:rsid w:val="007578DC"/>
    <w:rsid w:val="00760EB3"/>
    <w:rsid w:val="0076126E"/>
    <w:rsid w:val="00761883"/>
    <w:rsid w:val="00761A6C"/>
    <w:rsid w:val="00764521"/>
    <w:rsid w:val="00765C81"/>
    <w:rsid w:val="0076677C"/>
    <w:rsid w:val="007731F4"/>
    <w:rsid w:val="007745F9"/>
    <w:rsid w:val="0077638E"/>
    <w:rsid w:val="00781AE0"/>
    <w:rsid w:val="007863B1"/>
    <w:rsid w:val="0078782C"/>
    <w:rsid w:val="00791448"/>
    <w:rsid w:val="00792209"/>
    <w:rsid w:val="0079391E"/>
    <w:rsid w:val="007A0557"/>
    <w:rsid w:val="007A0C01"/>
    <w:rsid w:val="007A3628"/>
    <w:rsid w:val="007A4358"/>
    <w:rsid w:val="007A4E2C"/>
    <w:rsid w:val="007A55E2"/>
    <w:rsid w:val="007A7568"/>
    <w:rsid w:val="007A7C66"/>
    <w:rsid w:val="007B0A1A"/>
    <w:rsid w:val="007B3F2C"/>
    <w:rsid w:val="007B5048"/>
    <w:rsid w:val="007B73FA"/>
    <w:rsid w:val="007C0289"/>
    <w:rsid w:val="007C04BE"/>
    <w:rsid w:val="007C51E9"/>
    <w:rsid w:val="007D3368"/>
    <w:rsid w:val="007D6433"/>
    <w:rsid w:val="007D6708"/>
    <w:rsid w:val="007E1869"/>
    <w:rsid w:val="007E5845"/>
    <w:rsid w:val="007E73EA"/>
    <w:rsid w:val="007E7FD6"/>
    <w:rsid w:val="007F0806"/>
    <w:rsid w:val="007F33C3"/>
    <w:rsid w:val="007F5D22"/>
    <w:rsid w:val="007F7BB5"/>
    <w:rsid w:val="007F7E9D"/>
    <w:rsid w:val="00801373"/>
    <w:rsid w:val="00804273"/>
    <w:rsid w:val="00807352"/>
    <w:rsid w:val="008109AC"/>
    <w:rsid w:val="008116A7"/>
    <w:rsid w:val="00815344"/>
    <w:rsid w:val="0082075A"/>
    <w:rsid w:val="008234E8"/>
    <w:rsid w:val="008257BB"/>
    <w:rsid w:val="00826120"/>
    <w:rsid w:val="00826E8B"/>
    <w:rsid w:val="008271B2"/>
    <w:rsid w:val="00830E69"/>
    <w:rsid w:val="00835D92"/>
    <w:rsid w:val="00837AF7"/>
    <w:rsid w:val="00843CD2"/>
    <w:rsid w:val="00843D5B"/>
    <w:rsid w:val="00844265"/>
    <w:rsid w:val="00845E8A"/>
    <w:rsid w:val="008473AE"/>
    <w:rsid w:val="0085350D"/>
    <w:rsid w:val="008539D4"/>
    <w:rsid w:val="00861EEC"/>
    <w:rsid w:val="00865DF1"/>
    <w:rsid w:val="00865E63"/>
    <w:rsid w:val="00870BB1"/>
    <w:rsid w:val="008713CB"/>
    <w:rsid w:val="00873237"/>
    <w:rsid w:val="00873F8F"/>
    <w:rsid w:val="00880D56"/>
    <w:rsid w:val="0088194C"/>
    <w:rsid w:val="00881AD3"/>
    <w:rsid w:val="00886C24"/>
    <w:rsid w:val="00892547"/>
    <w:rsid w:val="00892702"/>
    <w:rsid w:val="0089531D"/>
    <w:rsid w:val="00895A6C"/>
    <w:rsid w:val="008A1D90"/>
    <w:rsid w:val="008A2DF2"/>
    <w:rsid w:val="008A3270"/>
    <w:rsid w:val="008A3B05"/>
    <w:rsid w:val="008A3E25"/>
    <w:rsid w:val="008B16E9"/>
    <w:rsid w:val="008B1EDC"/>
    <w:rsid w:val="008B3225"/>
    <w:rsid w:val="008B3DAC"/>
    <w:rsid w:val="008B4479"/>
    <w:rsid w:val="008B4A46"/>
    <w:rsid w:val="008B7191"/>
    <w:rsid w:val="008B7C90"/>
    <w:rsid w:val="008C00F9"/>
    <w:rsid w:val="008C0704"/>
    <w:rsid w:val="008C51DF"/>
    <w:rsid w:val="008C6E75"/>
    <w:rsid w:val="008C747F"/>
    <w:rsid w:val="008C7C74"/>
    <w:rsid w:val="008D1290"/>
    <w:rsid w:val="008E35C1"/>
    <w:rsid w:val="008E5E21"/>
    <w:rsid w:val="008E6774"/>
    <w:rsid w:val="008F1C78"/>
    <w:rsid w:val="008F68BF"/>
    <w:rsid w:val="00900B57"/>
    <w:rsid w:val="00904F66"/>
    <w:rsid w:val="00906EEE"/>
    <w:rsid w:val="009102E5"/>
    <w:rsid w:val="0091196E"/>
    <w:rsid w:val="00913828"/>
    <w:rsid w:val="00913CE1"/>
    <w:rsid w:val="00915533"/>
    <w:rsid w:val="00915A0E"/>
    <w:rsid w:val="00916850"/>
    <w:rsid w:val="009207B9"/>
    <w:rsid w:val="009207D0"/>
    <w:rsid w:val="0092080B"/>
    <w:rsid w:val="00921F6B"/>
    <w:rsid w:val="00924C2E"/>
    <w:rsid w:val="0092579E"/>
    <w:rsid w:val="00925EF8"/>
    <w:rsid w:val="00931669"/>
    <w:rsid w:val="00931D9C"/>
    <w:rsid w:val="009322D5"/>
    <w:rsid w:val="00932902"/>
    <w:rsid w:val="00937EA2"/>
    <w:rsid w:val="009465E2"/>
    <w:rsid w:val="00950D2F"/>
    <w:rsid w:val="00953CF1"/>
    <w:rsid w:val="00957773"/>
    <w:rsid w:val="00960236"/>
    <w:rsid w:val="0096329F"/>
    <w:rsid w:val="009644DF"/>
    <w:rsid w:val="009656CB"/>
    <w:rsid w:val="00967F0B"/>
    <w:rsid w:val="00970924"/>
    <w:rsid w:val="009735DF"/>
    <w:rsid w:val="00974171"/>
    <w:rsid w:val="009746B1"/>
    <w:rsid w:val="00977695"/>
    <w:rsid w:val="00980217"/>
    <w:rsid w:val="00991DB9"/>
    <w:rsid w:val="0099573C"/>
    <w:rsid w:val="00997013"/>
    <w:rsid w:val="0099731D"/>
    <w:rsid w:val="009A0C85"/>
    <w:rsid w:val="009A3D70"/>
    <w:rsid w:val="009A3EF6"/>
    <w:rsid w:val="009A4B3E"/>
    <w:rsid w:val="009A7322"/>
    <w:rsid w:val="009B06DC"/>
    <w:rsid w:val="009B4C44"/>
    <w:rsid w:val="009C0808"/>
    <w:rsid w:val="009C1960"/>
    <w:rsid w:val="009C3611"/>
    <w:rsid w:val="009C512D"/>
    <w:rsid w:val="009C5CBF"/>
    <w:rsid w:val="009C6053"/>
    <w:rsid w:val="009D0446"/>
    <w:rsid w:val="009D123E"/>
    <w:rsid w:val="009D25C0"/>
    <w:rsid w:val="009E07CC"/>
    <w:rsid w:val="009E1D2D"/>
    <w:rsid w:val="009E1F14"/>
    <w:rsid w:val="009E362C"/>
    <w:rsid w:val="009E7ABF"/>
    <w:rsid w:val="009F0F3F"/>
    <w:rsid w:val="009F124F"/>
    <w:rsid w:val="009F226C"/>
    <w:rsid w:val="009F5A66"/>
    <w:rsid w:val="009F5E08"/>
    <w:rsid w:val="009F638A"/>
    <w:rsid w:val="00A02D4F"/>
    <w:rsid w:val="00A07907"/>
    <w:rsid w:val="00A1091E"/>
    <w:rsid w:val="00A12FE6"/>
    <w:rsid w:val="00A1502C"/>
    <w:rsid w:val="00A15F3F"/>
    <w:rsid w:val="00A16438"/>
    <w:rsid w:val="00A17838"/>
    <w:rsid w:val="00A2091C"/>
    <w:rsid w:val="00A22868"/>
    <w:rsid w:val="00A24143"/>
    <w:rsid w:val="00A2478C"/>
    <w:rsid w:val="00A3090A"/>
    <w:rsid w:val="00A30A0B"/>
    <w:rsid w:val="00A32AAF"/>
    <w:rsid w:val="00A35240"/>
    <w:rsid w:val="00A35C72"/>
    <w:rsid w:val="00A367DB"/>
    <w:rsid w:val="00A36AFC"/>
    <w:rsid w:val="00A40282"/>
    <w:rsid w:val="00A41969"/>
    <w:rsid w:val="00A42FE1"/>
    <w:rsid w:val="00A43C49"/>
    <w:rsid w:val="00A442C3"/>
    <w:rsid w:val="00A45FF8"/>
    <w:rsid w:val="00A507AB"/>
    <w:rsid w:val="00A51BA4"/>
    <w:rsid w:val="00A5217F"/>
    <w:rsid w:val="00A53C25"/>
    <w:rsid w:val="00A60931"/>
    <w:rsid w:val="00A60BD9"/>
    <w:rsid w:val="00A60FA7"/>
    <w:rsid w:val="00A664B5"/>
    <w:rsid w:val="00A71466"/>
    <w:rsid w:val="00A71B83"/>
    <w:rsid w:val="00A71BC2"/>
    <w:rsid w:val="00A73C0A"/>
    <w:rsid w:val="00A73FD6"/>
    <w:rsid w:val="00A76D34"/>
    <w:rsid w:val="00A90385"/>
    <w:rsid w:val="00A9262D"/>
    <w:rsid w:val="00A92B52"/>
    <w:rsid w:val="00A92EBB"/>
    <w:rsid w:val="00A93066"/>
    <w:rsid w:val="00A93643"/>
    <w:rsid w:val="00A953FB"/>
    <w:rsid w:val="00A97114"/>
    <w:rsid w:val="00AA1E94"/>
    <w:rsid w:val="00AA314D"/>
    <w:rsid w:val="00AA6D80"/>
    <w:rsid w:val="00AA71DF"/>
    <w:rsid w:val="00AA7543"/>
    <w:rsid w:val="00AB1729"/>
    <w:rsid w:val="00AC02DE"/>
    <w:rsid w:val="00AC3406"/>
    <w:rsid w:val="00AC3663"/>
    <w:rsid w:val="00AD0408"/>
    <w:rsid w:val="00AD13F6"/>
    <w:rsid w:val="00AD2006"/>
    <w:rsid w:val="00AD48E7"/>
    <w:rsid w:val="00AE2749"/>
    <w:rsid w:val="00AE2B5E"/>
    <w:rsid w:val="00AE58A0"/>
    <w:rsid w:val="00AE59A3"/>
    <w:rsid w:val="00AE73B7"/>
    <w:rsid w:val="00AE7B71"/>
    <w:rsid w:val="00AF2396"/>
    <w:rsid w:val="00B02C19"/>
    <w:rsid w:val="00B046FA"/>
    <w:rsid w:val="00B04A20"/>
    <w:rsid w:val="00B051DD"/>
    <w:rsid w:val="00B073B9"/>
    <w:rsid w:val="00B07798"/>
    <w:rsid w:val="00B11848"/>
    <w:rsid w:val="00B14016"/>
    <w:rsid w:val="00B15FFF"/>
    <w:rsid w:val="00B164C5"/>
    <w:rsid w:val="00B17B2D"/>
    <w:rsid w:val="00B20551"/>
    <w:rsid w:val="00B23203"/>
    <w:rsid w:val="00B23696"/>
    <w:rsid w:val="00B2728A"/>
    <w:rsid w:val="00B310FD"/>
    <w:rsid w:val="00B322EE"/>
    <w:rsid w:val="00B33863"/>
    <w:rsid w:val="00B36EC5"/>
    <w:rsid w:val="00B4221D"/>
    <w:rsid w:val="00B437CC"/>
    <w:rsid w:val="00B43FCF"/>
    <w:rsid w:val="00B5121A"/>
    <w:rsid w:val="00B5156B"/>
    <w:rsid w:val="00B53052"/>
    <w:rsid w:val="00B53CA8"/>
    <w:rsid w:val="00B638ED"/>
    <w:rsid w:val="00B706F2"/>
    <w:rsid w:val="00B70E55"/>
    <w:rsid w:val="00B72C89"/>
    <w:rsid w:val="00B76740"/>
    <w:rsid w:val="00B848BD"/>
    <w:rsid w:val="00B84BB1"/>
    <w:rsid w:val="00B90AD6"/>
    <w:rsid w:val="00B94564"/>
    <w:rsid w:val="00B963B3"/>
    <w:rsid w:val="00B97856"/>
    <w:rsid w:val="00BA0387"/>
    <w:rsid w:val="00BA16CE"/>
    <w:rsid w:val="00BA2A3F"/>
    <w:rsid w:val="00BA2E54"/>
    <w:rsid w:val="00BA3336"/>
    <w:rsid w:val="00BA390D"/>
    <w:rsid w:val="00BA475C"/>
    <w:rsid w:val="00BA667F"/>
    <w:rsid w:val="00BA7D51"/>
    <w:rsid w:val="00BB31C5"/>
    <w:rsid w:val="00BB6ECD"/>
    <w:rsid w:val="00BC53FD"/>
    <w:rsid w:val="00BC638B"/>
    <w:rsid w:val="00BC79EA"/>
    <w:rsid w:val="00BC7CEF"/>
    <w:rsid w:val="00BD1466"/>
    <w:rsid w:val="00BD1DEA"/>
    <w:rsid w:val="00BE2437"/>
    <w:rsid w:val="00BE25A3"/>
    <w:rsid w:val="00BE36B0"/>
    <w:rsid w:val="00BE51AD"/>
    <w:rsid w:val="00BE6E48"/>
    <w:rsid w:val="00BE7E6B"/>
    <w:rsid w:val="00BF4677"/>
    <w:rsid w:val="00BF49C2"/>
    <w:rsid w:val="00BF4C3E"/>
    <w:rsid w:val="00BF5165"/>
    <w:rsid w:val="00BF54AF"/>
    <w:rsid w:val="00BF6B0F"/>
    <w:rsid w:val="00C00CC2"/>
    <w:rsid w:val="00C026EC"/>
    <w:rsid w:val="00C05490"/>
    <w:rsid w:val="00C0586E"/>
    <w:rsid w:val="00C07D9E"/>
    <w:rsid w:val="00C10B74"/>
    <w:rsid w:val="00C10F83"/>
    <w:rsid w:val="00C12A12"/>
    <w:rsid w:val="00C13282"/>
    <w:rsid w:val="00C150C2"/>
    <w:rsid w:val="00C1601C"/>
    <w:rsid w:val="00C20175"/>
    <w:rsid w:val="00C207F4"/>
    <w:rsid w:val="00C25542"/>
    <w:rsid w:val="00C271D1"/>
    <w:rsid w:val="00C275B6"/>
    <w:rsid w:val="00C2767C"/>
    <w:rsid w:val="00C30909"/>
    <w:rsid w:val="00C34421"/>
    <w:rsid w:val="00C353AE"/>
    <w:rsid w:val="00C408A4"/>
    <w:rsid w:val="00C442A9"/>
    <w:rsid w:val="00C501C8"/>
    <w:rsid w:val="00C506D6"/>
    <w:rsid w:val="00C51E52"/>
    <w:rsid w:val="00C525B5"/>
    <w:rsid w:val="00C5341B"/>
    <w:rsid w:val="00C550C6"/>
    <w:rsid w:val="00C617AC"/>
    <w:rsid w:val="00C625F1"/>
    <w:rsid w:val="00C64B2D"/>
    <w:rsid w:val="00C64EAF"/>
    <w:rsid w:val="00C7094A"/>
    <w:rsid w:val="00C70E28"/>
    <w:rsid w:val="00C7220B"/>
    <w:rsid w:val="00C72E6B"/>
    <w:rsid w:val="00C74F7F"/>
    <w:rsid w:val="00C76600"/>
    <w:rsid w:val="00C77AFC"/>
    <w:rsid w:val="00C8104E"/>
    <w:rsid w:val="00C818D3"/>
    <w:rsid w:val="00C83F86"/>
    <w:rsid w:val="00C8546F"/>
    <w:rsid w:val="00C8714C"/>
    <w:rsid w:val="00C920D6"/>
    <w:rsid w:val="00C93108"/>
    <w:rsid w:val="00C977B4"/>
    <w:rsid w:val="00CA072B"/>
    <w:rsid w:val="00CA14B0"/>
    <w:rsid w:val="00CA32F9"/>
    <w:rsid w:val="00CA5C05"/>
    <w:rsid w:val="00CA6DEC"/>
    <w:rsid w:val="00CB03F4"/>
    <w:rsid w:val="00CB1159"/>
    <w:rsid w:val="00CB2EC9"/>
    <w:rsid w:val="00CB6AD6"/>
    <w:rsid w:val="00CC12E5"/>
    <w:rsid w:val="00CC13AA"/>
    <w:rsid w:val="00CC2D98"/>
    <w:rsid w:val="00CD2C50"/>
    <w:rsid w:val="00CD51EE"/>
    <w:rsid w:val="00CD6140"/>
    <w:rsid w:val="00CE0DDE"/>
    <w:rsid w:val="00CE206D"/>
    <w:rsid w:val="00CE378A"/>
    <w:rsid w:val="00CF1A77"/>
    <w:rsid w:val="00CF2A1F"/>
    <w:rsid w:val="00CF3157"/>
    <w:rsid w:val="00CF52FB"/>
    <w:rsid w:val="00CF5841"/>
    <w:rsid w:val="00D00500"/>
    <w:rsid w:val="00D01626"/>
    <w:rsid w:val="00D028EF"/>
    <w:rsid w:val="00D03FE0"/>
    <w:rsid w:val="00D0410E"/>
    <w:rsid w:val="00D112B2"/>
    <w:rsid w:val="00D11A64"/>
    <w:rsid w:val="00D128C6"/>
    <w:rsid w:val="00D12E52"/>
    <w:rsid w:val="00D136CD"/>
    <w:rsid w:val="00D15D59"/>
    <w:rsid w:val="00D16B35"/>
    <w:rsid w:val="00D205FF"/>
    <w:rsid w:val="00D31129"/>
    <w:rsid w:val="00D33073"/>
    <w:rsid w:val="00D34327"/>
    <w:rsid w:val="00D3452A"/>
    <w:rsid w:val="00D4230F"/>
    <w:rsid w:val="00D45129"/>
    <w:rsid w:val="00D45F3D"/>
    <w:rsid w:val="00D4621F"/>
    <w:rsid w:val="00D47FC4"/>
    <w:rsid w:val="00D51C81"/>
    <w:rsid w:val="00D52D2B"/>
    <w:rsid w:val="00D55D65"/>
    <w:rsid w:val="00D61A05"/>
    <w:rsid w:val="00D62201"/>
    <w:rsid w:val="00D6225F"/>
    <w:rsid w:val="00D70FC7"/>
    <w:rsid w:val="00D755AE"/>
    <w:rsid w:val="00D82CA7"/>
    <w:rsid w:val="00D849F1"/>
    <w:rsid w:val="00D86C40"/>
    <w:rsid w:val="00D90705"/>
    <w:rsid w:val="00D907D2"/>
    <w:rsid w:val="00D90B06"/>
    <w:rsid w:val="00D91123"/>
    <w:rsid w:val="00DA14C9"/>
    <w:rsid w:val="00DA6077"/>
    <w:rsid w:val="00DB0A54"/>
    <w:rsid w:val="00DB5F98"/>
    <w:rsid w:val="00DC2874"/>
    <w:rsid w:val="00DC35E4"/>
    <w:rsid w:val="00DC5ED1"/>
    <w:rsid w:val="00DC6CA2"/>
    <w:rsid w:val="00DC6EFA"/>
    <w:rsid w:val="00DC7161"/>
    <w:rsid w:val="00DD16E7"/>
    <w:rsid w:val="00DD4894"/>
    <w:rsid w:val="00DD70A2"/>
    <w:rsid w:val="00DE00E3"/>
    <w:rsid w:val="00DE09C6"/>
    <w:rsid w:val="00DE2501"/>
    <w:rsid w:val="00DE33A8"/>
    <w:rsid w:val="00DE4247"/>
    <w:rsid w:val="00DE5DBC"/>
    <w:rsid w:val="00DF0505"/>
    <w:rsid w:val="00DF0EE4"/>
    <w:rsid w:val="00DF24C8"/>
    <w:rsid w:val="00DF31CA"/>
    <w:rsid w:val="00DF651B"/>
    <w:rsid w:val="00DF78F9"/>
    <w:rsid w:val="00E01320"/>
    <w:rsid w:val="00E047CE"/>
    <w:rsid w:val="00E068FF"/>
    <w:rsid w:val="00E077F5"/>
    <w:rsid w:val="00E1050F"/>
    <w:rsid w:val="00E10A70"/>
    <w:rsid w:val="00E11983"/>
    <w:rsid w:val="00E12DB4"/>
    <w:rsid w:val="00E1341F"/>
    <w:rsid w:val="00E15582"/>
    <w:rsid w:val="00E15D34"/>
    <w:rsid w:val="00E164FF"/>
    <w:rsid w:val="00E206D1"/>
    <w:rsid w:val="00E2451E"/>
    <w:rsid w:val="00E270E1"/>
    <w:rsid w:val="00E3226D"/>
    <w:rsid w:val="00E340B9"/>
    <w:rsid w:val="00E36E81"/>
    <w:rsid w:val="00E37B4A"/>
    <w:rsid w:val="00E403FC"/>
    <w:rsid w:val="00E40F05"/>
    <w:rsid w:val="00E43C45"/>
    <w:rsid w:val="00E44A14"/>
    <w:rsid w:val="00E4562B"/>
    <w:rsid w:val="00E45784"/>
    <w:rsid w:val="00E4665E"/>
    <w:rsid w:val="00E47338"/>
    <w:rsid w:val="00E47CC0"/>
    <w:rsid w:val="00E50D58"/>
    <w:rsid w:val="00E52739"/>
    <w:rsid w:val="00E52C36"/>
    <w:rsid w:val="00E54E29"/>
    <w:rsid w:val="00E56D53"/>
    <w:rsid w:val="00E60E8F"/>
    <w:rsid w:val="00E615F2"/>
    <w:rsid w:val="00E65582"/>
    <w:rsid w:val="00E7118E"/>
    <w:rsid w:val="00E71862"/>
    <w:rsid w:val="00E8389B"/>
    <w:rsid w:val="00E85CCA"/>
    <w:rsid w:val="00E85F19"/>
    <w:rsid w:val="00E872F8"/>
    <w:rsid w:val="00E93ECD"/>
    <w:rsid w:val="00E95139"/>
    <w:rsid w:val="00EA16B9"/>
    <w:rsid w:val="00EA2127"/>
    <w:rsid w:val="00EA2CC5"/>
    <w:rsid w:val="00EA5A0A"/>
    <w:rsid w:val="00EB178F"/>
    <w:rsid w:val="00EB2622"/>
    <w:rsid w:val="00EB5028"/>
    <w:rsid w:val="00EB634C"/>
    <w:rsid w:val="00EB7B2C"/>
    <w:rsid w:val="00EC0989"/>
    <w:rsid w:val="00EC2DDC"/>
    <w:rsid w:val="00EC2FD0"/>
    <w:rsid w:val="00ED0FCC"/>
    <w:rsid w:val="00ED35CD"/>
    <w:rsid w:val="00ED48CA"/>
    <w:rsid w:val="00ED5ABE"/>
    <w:rsid w:val="00ED5FCE"/>
    <w:rsid w:val="00EE4965"/>
    <w:rsid w:val="00EE57B0"/>
    <w:rsid w:val="00EF670C"/>
    <w:rsid w:val="00F00228"/>
    <w:rsid w:val="00F0067E"/>
    <w:rsid w:val="00F0267C"/>
    <w:rsid w:val="00F0282F"/>
    <w:rsid w:val="00F02853"/>
    <w:rsid w:val="00F04FD7"/>
    <w:rsid w:val="00F06BBA"/>
    <w:rsid w:val="00F07B97"/>
    <w:rsid w:val="00F11F6F"/>
    <w:rsid w:val="00F125C4"/>
    <w:rsid w:val="00F12A04"/>
    <w:rsid w:val="00F13A65"/>
    <w:rsid w:val="00F16214"/>
    <w:rsid w:val="00F16C11"/>
    <w:rsid w:val="00F2340A"/>
    <w:rsid w:val="00F25154"/>
    <w:rsid w:val="00F263A8"/>
    <w:rsid w:val="00F305E7"/>
    <w:rsid w:val="00F30861"/>
    <w:rsid w:val="00F308E5"/>
    <w:rsid w:val="00F31CCD"/>
    <w:rsid w:val="00F32133"/>
    <w:rsid w:val="00F33B36"/>
    <w:rsid w:val="00F368BC"/>
    <w:rsid w:val="00F4069A"/>
    <w:rsid w:val="00F41383"/>
    <w:rsid w:val="00F442CE"/>
    <w:rsid w:val="00F4486E"/>
    <w:rsid w:val="00F44B64"/>
    <w:rsid w:val="00F44ED3"/>
    <w:rsid w:val="00F45B93"/>
    <w:rsid w:val="00F4672B"/>
    <w:rsid w:val="00F47EDA"/>
    <w:rsid w:val="00F5060F"/>
    <w:rsid w:val="00F51996"/>
    <w:rsid w:val="00F526ED"/>
    <w:rsid w:val="00F5533B"/>
    <w:rsid w:val="00F55A54"/>
    <w:rsid w:val="00F560CF"/>
    <w:rsid w:val="00F64048"/>
    <w:rsid w:val="00F7168E"/>
    <w:rsid w:val="00F72ECA"/>
    <w:rsid w:val="00F73377"/>
    <w:rsid w:val="00F7529C"/>
    <w:rsid w:val="00F75F92"/>
    <w:rsid w:val="00F76550"/>
    <w:rsid w:val="00F77AC7"/>
    <w:rsid w:val="00F80D6E"/>
    <w:rsid w:val="00F82600"/>
    <w:rsid w:val="00F83ACD"/>
    <w:rsid w:val="00F90611"/>
    <w:rsid w:val="00F948ED"/>
    <w:rsid w:val="00F94FB7"/>
    <w:rsid w:val="00F950D4"/>
    <w:rsid w:val="00F95325"/>
    <w:rsid w:val="00F96712"/>
    <w:rsid w:val="00FA01CE"/>
    <w:rsid w:val="00FA0792"/>
    <w:rsid w:val="00FA17A1"/>
    <w:rsid w:val="00FA2448"/>
    <w:rsid w:val="00FA2ABC"/>
    <w:rsid w:val="00FA31C0"/>
    <w:rsid w:val="00FA4AAA"/>
    <w:rsid w:val="00FA54B4"/>
    <w:rsid w:val="00FA626E"/>
    <w:rsid w:val="00FA6739"/>
    <w:rsid w:val="00FB10C6"/>
    <w:rsid w:val="00FB19F4"/>
    <w:rsid w:val="00FB1EFF"/>
    <w:rsid w:val="00FB1F7F"/>
    <w:rsid w:val="00FB2653"/>
    <w:rsid w:val="00FB5E72"/>
    <w:rsid w:val="00FB646A"/>
    <w:rsid w:val="00FB69E0"/>
    <w:rsid w:val="00FC05D4"/>
    <w:rsid w:val="00FC12C6"/>
    <w:rsid w:val="00FC48FB"/>
    <w:rsid w:val="00FD121E"/>
    <w:rsid w:val="00FD3999"/>
    <w:rsid w:val="00FD3D6D"/>
    <w:rsid w:val="00FE008F"/>
    <w:rsid w:val="00FE063A"/>
    <w:rsid w:val="00FE709F"/>
    <w:rsid w:val="00FF03D2"/>
    <w:rsid w:val="00FF5C0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  <o:colormru v:ext="edit" colors="#b6bf00,#850057,#d2c295,#bea5ca,#005172,#557630,#5c3115,#c9cac8"/>
    </o:shapedefaults>
    <o:shapelayout v:ext="edit">
      <o:idmap v:ext="edit" data="1"/>
    </o:shapelayout>
  </w:shapeDefaults>
  <w:decimalSymbol w:val=","/>
  <w:listSeparator w:val=";"/>
  <w14:docId w14:val="348E96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FA7"/>
    <w:rPr>
      <w:lang w:val="en-GB"/>
    </w:rPr>
  </w:style>
  <w:style w:type="paragraph" w:styleId="Heading1">
    <w:name w:val="heading 1"/>
    <w:basedOn w:val="Normal"/>
    <w:next w:val="Normal"/>
    <w:qFormat/>
    <w:rsid w:val="00C70E2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next w:val="TEXT"/>
    <w:link w:val="Heading2Char"/>
    <w:qFormat/>
    <w:rsid w:val="003527A7"/>
    <w:pPr>
      <w:keepNext/>
      <w:numPr>
        <w:ilvl w:val="1"/>
        <w:numId w:val="1"/>
      </w:numPr>
      <w:spacing w:before="360" w:after="240"/>
      <w:outlineLvl w:val="1"/>
    </w:pPr>
    <w:rPr>
      <w:rFonts w:ascii="Arial Bold" w:hAnsi="Arial Bold" w:cs="Arial"/>
      <w:b/>
      <w:bCs/>
      <w:iCs/>
      <w:caps/>
      <w:color w:val="747678"/>
      <w:sz w:val="28"/>
      <w:szCs w:val="28"/>
    </w:rPr>
  </w:style>
  <w:style w:type="paragraph" w:styleId="Heading3">
    <w:name w:val="heading 3"/>
    <w:basedOn w:val="Normal"/>
    <w:next w:val="Normal"/>
    <w:qFormat/>
    <w:rsid w:val="00C70E2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77638E"/>
    <w:pPr>
      <w:numPr>
        <w:ilvl w:val="3"/>
      </w:numPr>
      <w:tabs>
        <w:tab w:val="left" w:pos="539"/>
        <w:tab w:val="left" w:pos="567"/>
      </w:tabs>
      <w:overflowPunct w:val="0"/>
      <w:autoSpaceDE w:val="0"/>
      <w:autoSpaceDN w:val="0"/>
      <w:adjustRightInd w:val="0"/>
      <w:spacing w:after="0" w:line="264" w:lineRule="auto"/>
      <w:textAlignment w:val="baseline"/>
      <w:outlineLvl w:val="3"/>
    </w:pPr>
    <w:rPr>
      <w:rFonts w:ascii="Times New Roman" w:hAnsi="Times New Roman" w:cs="Times New Roman"/>
      <w:bCs w:val="0"/>
      <w:i/>
      <w:color w:val="000080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1E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1E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1E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1E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1E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rsid w:val="003F0EFB"/>
    <w:pPr>
      <w:spacing w:after="120" w:line="280" w:lineRule="atLeast"/>
      <w:ind w:left="1259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004677"/>
    <w:rPr>
      <w:rFonts w:ascii="Arial Bold" w:hAnsi="Arial Bold" w:cs="Arial"/>
      <w:b/>
      <w:bCs/>
      <w:iCs/>
      <w:caps/>
      <w:color w:val="747678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7638E"/>
    <w:rPr>
      <w:b/>
      <w:i/>
      <w:color w:val="000080"/>
      <w:szCs w:val="20"/>
      <w:lang w:val="en-GB"/>
    </w:rPr>
  </w:style>
  <w:style w:type="paragraph" w:customStyle="1" w:styleId="COVERAUTHOR">
    <w:name w:val="COVER AUTHOR"/>
    <w:rsid w:val="00452FD6"/>
    <w:pPr>
      <w:jc w:val="right"/>
    </w:pPr>
    <w:rPr>
      <w:rFonts w:ascii="Arial Bold" w:hAnsi="Arial Bold"/>
      <w:b/>
      <w:caps/>
      <w:color w:val="FFFFFF"/>
      <w:sz w:val="36"/>
    </w:rPr>
  </w:style>
  <w:style w:type="character" w:styleId="Hyperlink">
    <w:name w:val="Hyperlink"/>
    <w:basedOn w:val="DefaultParagraphFont"/>
    <w:uiPriority w:val="99"/>
    <w:rsid w:val="006C1DF5"/>
    <w:rPr>
      <w:color w:val="0000FF"/>
      <w:u w:val="single"/>
    </w:rPr>
  </w:style>
  <w:style w:type="paragraph" w:customStyle="1" w:styleId="COVERVERSIONDATE">
    <w:name w:val="COVER VERSION DATE"/>
    <w:rsid w:val="00452FD6"/>
    <w:pPr>
      <w:spacing w:before="120"/>
      <w:jc w:val="right"/>
    </w:pPr>
    <w:rPr>
      <w:rFonts w:ascii="Arial" w:hAnsi="Arial"/>
      <w:caps/>
      <w:color w:val="FFFFFF"/>
    </w:rPr>
  </w:style>
  <w:style w:type="paragraph" w:customStyle="1" w:styleId="HEADERPROJECTNAMEDOCUMENTTYPE">
    <w:name w:val="HEADER PROJECT NAME DOCUMENT TYPE"/>
    <w:basedOn w:val="TEXT"/>
    <w:rsid w:val="001E5A71"/>
    <w:pPr>
      <w:keepNext/>
      <w:spacing w:before="120" w:after="0"/>
    </w:pPr>
    <w:rPr>
      <w:rFonts w:ascii="Arial Bold" w:hAnsi="Arial Bold"/>
      <w:b/>
      <w:caps/>
      <w:color w:val="FFFFFF"/>
    </w:rPr>
  </w:style>
  <w:style w:type="paragraph" w:customStyle="1" w:styleId="TableLabelText">
    <w:name w:val="Table Label Text"/>
    <w:basedOn w:val="FigureLabelText"/>
    <w:next w:val="TEXT"/>
    <w:rsid w:val="00DF0505"/>
  </w:style>
  <w:style w:type="paragraph" w:customStyle="1" w:styleId="FigureLabelText">
    <w:name w:val="Figure Label Text"/>
    <w:basedOn w:val="TABLEHEADER"/>
    <w:next w:val="TEXT"/>
    <w:rsid w:val="006F19C0"/>
    <w:pPr>
      <w:tabs>
        <w:tab w:val="num" w:pos="1588"/>
      </w:tabs>
      <w:ind w:left="1588" w:hanging="360"/>
      <w:jc w:val="center"/>
    </w:pPr>
    <w:rPr>
      <w:color w:val="747678"/>
    </w:rPr>
  </w:style>
  <w:style w:type="paragraph" w:customStyle="1" w:styleId="TABLEHEADER">
    <w:name w:val="TABLE HEADER"/>
    <w:basedOn w:val="HEADERPROJECTNAMEDOCUMENTTYPE"/>
    <w:rsid w:val="003527A7"/>
    <w:pPr>
      <w:ind w:left="0"/>
    </w:pPr>
    <w:rPr>
      <w:bCs/>
    </w:rPr>
  </w:style>
  <w:style w:type="table" w:styleId="TableGrid">
    <w:name w:val="Table Grid"/>
    <w:basedOn w:val="TableNormal"/>
    <w:rsid w:val="006B2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TEXT"/>
    <w:qFormat/>
    <w:rsid w:val="009B4C44"/>
    <w:pPr>
      <w:spacing w:before="120" w:after="120"/>
      <w:jc w:val="center"/>
    </w:pPr>
    <w:rPr>
      <w:rFonts w:ascii="Arial" w:hAnsi="Arial"/>
      <w:b/>
      <w:bCs/>
      <w:sz w:val="20"/>
      <w:szCs w:val="20"/>
      <w:lang w:val="en-AU"/>
    </w:rPr>
  </w:style>
  <w:style w:type="paragraph" w:styleId="TOC2">
    <w:name w:val="toc 2"/>
    <w:basedOn w:val="Normal"/>
    <w:next w:val="HEADERPROJECTNAMEDOCUMENTTYPE"/>
    <w:autoRedefine/>
    <w:uiPriority w:val="39"/>
    <w:rsid w:val="009E1F14"/>
    <w:pPr>
      <w:ind w:left="1814"/>
    </w:pPr>
    <w:rPr>
      <w:rFonts w:ascii="Arial Bold" w:hAnsi="Arial Bold"/>
      <w:b/>
      <w:caps/>
      <w:color w:val="747678"/>
      <w:sz w:val="20"/>
      <w:szCs w:val="20"/>
    </w:rPr>
  </w:style>
  <w:style w:type="paragraph" w:styleId="TOC1">
    <w:name w:val="toc 1"/>
    <w:basedOn w:val="Normal"/>
    <w:next w:val="HEADERPROJECTNAMEDOCUMENTTYPE"/>
    <w:autoRedefine/>
    <w:uiPriority w:val="39"/>
    <w:rsid w:val="00390C14"/>
    <w:pPr>
      <w:tabs>
        <w:tab w:val="right" w:leader="dot" w:pos="10808"/>
      </w:tabs>
      <w:spacing w:before="60" w:after="20"/>
      <w:ind w:left="1259"/>
    </w:pPr>
    <w:rPr>
      <w:rFonts w:ascii="Arial Bold" w:hAnsi="Arial Bold"/>
      <w:b/>
      <w:caps/>
      <w:color w:val="747678"/>
    </w:rPr>
  </w:style>
  <w:style w:type="paragraph" w:customStyle="1" w:styleId="TEXTBOLDANDGREY">
    <w:name w:val="TEXT BOLD AND GREY"/>
    <w:basedOn w:val="TEXT"/>
    <w:rsid w:val="007A4E2C"/>
    <w:rPr>
      <w:b/>
      <w:bCs/>
      <w:color w:val="747678"/>
    </w:rPr>
  </w:style>
  <w:style w:type="paragraph" w:styleId="TOC9">
    <w:name w:val="toc 9"/>
    <w:basedOn w:val="Normal"/>
    <w:next w:val="Normal"/>
    <w:autoRedefine/>
    <w:uiPriority w:val="39"/>
    <w:rsid w:val="00C70E28"/>
    <w:pPr>
      <w:ind w:left="1920"/>
    </w:pPr>
  </w:style>
  <w:style w:type="paragraph" w:styleId="TOC3">
    <w:name w:val="toc 3"/>
    <w:basedOn w:val="HEADERPROJECTNAMEDOCUMENTTYPE"/>
    <w:next w:val="Normal"/>
    <w:autoRedefine/>
    <w:uiPriority w:val="39"/>
    <w:rsid w:val="001E5A71"/>
    <w:pPr>
      <w:spacing w:before="0"/>
      <w:ind w:left="1814"/>
    </w:pPr>
    <w:rPr>
      <w:rFonts w:ascii="Arial" w:hAnsi="Arial"/>
      <w:b w:val="0"/>
      <w:color w:val="747678"/>
    </w:rPr>
  </w:style>
  <w:style w:type="paragraph" w:customStyle="1" w:styleId="INTRODUCTIONHEADER">
    <w:name w:val="INTRODUCTION HEADER"/>
    <w:basedOn w:val="Normal"/>
    <w:next w:val="TEXT"/>
    <w:rsid w:val="007A4E2C"/>
    <w:pPr>
      <w:keepNext/>
      <w:spacing w:before="360" w:after="120"/>
      <w:ind w:left="1259"/>
      <w:outlineLvl w:val="1"/>
    </w:pPr>
    <w:rPr>
      <w:rFonts w:ascii="Arial Bold" w:hAnsi="Arial Bold"/>
      <w:b/>
      <w:bCs/>
      <w:caps/>
      <w:color w:val="747678"/>
      <w:sz w:val="28"/>
      <w:szCs w:val="20"/>
    </w:rPr>
  </w:style>
  <w:style w:type="paragraph" w:customStyle="1" w:styleId="INTRODUCTIONHEADERTOPOFPAGE">
    <w:name w:val="INTRODUCTION HEADER TOP OF PAGE"/>
    <w:basedOn w:val="Normal"/>
    <w:next w:val="TEXT"/>
    <w:rsid w:val="00DF24C8"/>
    <w:pPr>
      <w:keepNext/>
      <w:spacing w:after="120"/>
      <w:ind w:left="1259"/>
      <w:outlineLvl w:val="1"/>
    </w:pPr>
    <w:rPr>
      <w:rFonts w:ascii="Arial Bold" w:hAnsi="Arial Bold"/>
      <w:b/>
      <w:bCs/>
      <w:caps/>
      <w:color w:val="747678"/>
      <w:sz w:val="28"/>
      <w:szCs w:val="20"/>
    </w:rPr>
  </w:style>
  <w:style w:type="paragraph" w:customStyle="1" w:styleId="SUBHEADING2">
    <w:name w:val="SUBHEADING 2"/>
    <w:basedOn w:val="HEADERPROJECTNAMEDOCUMENTTYPE"/>
    <w:next w:val="TEXT"/>
    <w:rsid w:val="00562A33"/>
    <w:pPr>
      <w:tabs>
        <w:tab w:val="num" w:pos="993"/>
      </w:tabs>
      <w:spacing w:before="360" w:after="120"/>
      <w:ind w:left="964" w:firstLine="29"/>
    </w:pPr>
    <w:rPr>
      <w:color w:val="747678"/>
    </w:rPr>
  </w:style>
  <w:style w:type="paragraph" w:customStyle="1" w:styleId="SUBHEADING1">
    <w:name w:val="SUBHEADING 1"/>
    <w:basedOn w:val="HEADERPROJECTNAMEDOCUMENTTYPE"/>
    <w:next w:val="TEXT"/>
    <w:rsid w:val="00562A33"/>
    <w:pPr>
      <w:tabs>
        <w:tab w:val="num" w:pos="1135"/>
      </w:tabs>
      <w:spacing w:before="360" w:after="120"/>
      <w:ind w:left="674" w:firstLine="461"/>
    </w:pPr>
    <w:rPr>
      <w:color w:val="747678"/>
    </w:rPr>
  </w:style>
  <w:style w:type="paragraph" w:styleId="TableofFigures">
    <w:name w:val="table of figures"/>
    <w:basedOn w:val="HEADERPROJECTNAMEDOCUMENTTYPE"/>
    <w:next w:val="Normal"/>
    <w:uiPriority w:val="99"/>
    <w:rsid w:val="001E5A71"/>
    <w:pPr>
      <w:spacing w:before="60"/>
      <w:ind w:left="1741" w:hanging="482"/>
    </w:pPr>
    <w:rPr>
      <w:b w:val="0"/>
      <w:color w:val="747678"/>
    </w:rPr>
  </w:style>
  <w:style w:type="paragraph" w:customStyle="1" w:styleId="COVERPROJECTNAME">
    <w:name w:val="COVER PROJECT NAME"/>
    <w:basedOn w:val="COVERAUTHOR"/>
    <w:rsid w:val="007C04BE"/>
    <w:pPr>
      <w:ind w:right="34"/>
    </w:pPr>
    <w:rPr>
      <w:sz w:val="58"/>
      <w:szCs w:val="58"/>
    </w:rPr>
  </w:style>
  <w:style w:type="paragraph" w:customStyle="1" w:styleId="COVERSECURITYMARKING">
    <w:name w:val="COVER SECURITY MARKING"/>
    <w:basedOn w:val="COVERVERSIONDATE"/>
    <w:rsid w:val="00FC48FB"/>
    <w:pPr>
      <w:ind w:right="-868"/>
    </w:pPr>
    <w:rPr>
      <w:szCs w:val="28"/>
    </w:rPr>
  </w:style>
  <w:style w:type="paragraph" w:customStyle="1" w:styleId="COVERDOCUMENTTYPE">
    <w:name w:val="COVER DOCUMENT TYPE"/>
    <w:basedOn w:val="COVERAUTHOR"/>
    <w:rsid w:val="008B7191"/>
    <w:pPr>
      <w:ind w:right="-868"/>
    </w:pPr>
    <w:rPr>
      <w:bCs/>
      <w:sz w:val="40"/>
      <w:szCs w:val="20"/>
    </w:rPr>
  </w:style>
  <w:style w:type="paragraph" w:customStyle="1" w:styleId="MAINHEADINGTOPOFPAGE">
    <w:name w:val="MAIN HEADING TOP OF PAGE"/>
    <w:basedOn w:val="Normal"/>
    <w:next w:val="TEXT"/>
    <w:rsid w:val="00390C14"/>
    <w:pPr>
      <w:keepNext/>
      <w:pageBreakBefore/>
      <w:tabs>
        <w:tab w:val="num" w:pos="1253"/>
      </w:tabs>
      <w:spacing w:after="120"/>
      <w:ind w:left="360" w:firstLine="893"/>
      <w:outlineLvl w:val="1"/>
    </w:pPr>
    <w:rPr>
      <w:rFonts w:ascii="Arial Bold" w:hAnsi="Arial Bold"/>
      <w:b/>
      <w:bCs/>
      <w:caps/>
      <w:color w:val="747678"/>
      <w:sz w:val="28"/>
      <w:szCs w:val="20"/>
    </w:rPr>
  </w:style>
  <w:style w:type="paragraph" w:customStyle="1" w:styleId="TABLETEXT">
    <w:name w:val="TABLE TEXT"/>
    <w:basedOn w:val="TEXT"/>
    <w:rsid w:val="008B7191"/>
    <w:pPr>
      <w:ind w:left="0"/>
    </w:pPr>
  </w:style>
  <w:style w:type="paragraph" w:styleId="Header">
    <w:name w:val="header"/>
    <w:basedOn w:val="Normal"/>
    <w:rsid w:val="001000B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000B8"/>
    <w:pPr>
      <w:tabs>
        <w:tab w:val="center" w:pos="4153"/>
        <w:tab w:val="right" w:pos="8306"/>
      </w:tabs>
    </w:pPr>
  </w:style>
  <w:style w:type="paragraph" w:customStyle="1" w:styleId="APPENDIXMAINHEADINGTOPOFPAGE">
    <w:name w:val="APPENDIX MAIN HEADING TOP OF PAGE"/>
    <w:basedOn w:val="MAINHEADINGTOPOFPAGE"/>
    <w:next w:val="TEXT"/>
    <w:rsid w:val="002D555A"/>
    <w:pPr>
      <w:tabs>
        <w:tab w:val="clear" w:pos="1253"/>
      </w:tabs>
      <w:ind w:left="1247" w:firstLine="0"/>
    </w:pPr>
  </w:style>
  <w:style w:type="paragraph" w:customStyle="1" w:styleId="APPENDIXMAINSECTIONHEADING">
    <w:name w:val="APPENDIX MAIN SECTION HEADING"/>
    <w:basedOn w:val="INTRODUCTIONHEADER"/>
    <w:next w:val="TEXT"/>
    <w:rsid w:val="002D555A"/>
    <w:pPr>
      <w:spacing w:before="960"/>
    </w:pPr>
    <w:rPr>
      <w:sz w:val="24"/>
      <w:szCs w:val="24"/>
    </w:rPr>
  </w:style>
  <w:style w:type="paragraph" w:customStyle="1" w:styleId="APPENDIXSUBHEADING1">
    <w:name w:val="APPENDIX SUBHEADING 1"/>
    <w:basedOn w:val="SUBHEADING1"/>
    <w:next w:val="TEXT"/>
    <w:rsid w:val="0071782D"/>
    <w:pPr>
      <w:tabs>
        <w:tab w:val="clear" w:pos="1135"/>
      </w:tabs>
      <w:ind w:left="1247" w:firstLine="0"/>
    </w:pPr>
  </w:style>
  <w:style w:type="paragraph" w:customStyle="1" w:styleId="APPENDIXSUBHEADING2">
    <w:name w:val="APPENDIX SUBHEADING 2"/>
    <w:basedOn w:val="SUBHEADING2"/>
    <w:next w:val="TEXT"/>
    <w:rsid w:val="0071782D"/>
    <w:pPr>
      <w:tabs>
        <w:tab w:val="clear" w:pos="993"/>
      </w:tabs>
      <w:ind w:left="2303" w:hanging="885"/>
    </w:pPr>
  </w:style>
  <w:style w:type="paragraph" w:customStyle="1" w:styleId="StyleSUBHEADING2Left22cmFirstline0cm">
    <w:name w:val="Style SUBHEADING 2 + Left:  2.2 cm First line:  0 cm"/>
    <w:basedOn w:val="SUBHEADING2"/>
    <w:rsid w:val="00A97114"/>
    <w:pPr>
      <w:ind w:left="1247" w:firstLine="0"/>
    </w:pPr>
    <w:rPr>
      <w:bCs/>
    </w:rPr>
  </w:style>
  <w:style w:type="paragraph" w:customStyle="1" w:styleId="StyleSUBHEADING2Left22cmFirstline0cm1">
    <w:name w:val="Style SUBHEADING 2 + Left:  2.2 cm First line:  0 cm1"/>
    <w:basedOn w:val="SUBHEADING2"/>
    <w:rsid w:val="007A55E2"/>
    <w:pPr>
      <w:ind w:left="1247" w:firstLine="0"/>
    </w:pPr>
    <w:rPr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2A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2A33"/>
    <w:rPr>
      <w:rFonts w:ascii="Tahoma" w:hAnsi="Tahoma" w:cs="Tahoma"/>
      <w:sz w:val="16"/>
      <w:szCs w:val="16"/>
    </w:rPr>
  </w:style>
  <w:style w:type="table" w:styleId="LightShading-Accent4">
    <w:name w:val="Light Shading Accent 4"/>
    <w:basedOn w:val="TableNormal"/>
    <w:uiPriority w:val="60"/>
    <w:rsid w:val="001412F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1">
    <w:name w:val="Light Shading1"/>
    <w:basedOn w:val="TableNormal"/>
    <w:uiPriority w:val="60"/>
    <w:rsid w:val="001412F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1412F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0F19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6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4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D74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74B8"/>
  </w:style>
  <w:style w:type="character" w:styleId="FootnoteReference">
    <w:name w:val="footnote reference"/>
    <w:basedOn w:val="DefaultParagraphFont"/>
    <w:uiPriority w:val="99"/>
    <w:unhideWhenUsed/>
    <w:rsid w:val="002D74B8"/>
    <w:rPr>
      <w:vertAlign w:val="superscript"/>
    </w:rPr>
  </w:style>
  <w:style w:type="table" w:customStyle="1" w:styleId="LightList-Accent11">
    <w:name w:val="Light List - Accent 11"/>
    <w:basedOn w:val="TableNormal"/>
    <w:uiPriority w:val="61"/>
    <w:rsid w:val="0075715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Indent">
    <w:name w:val="Normal Indent"/>
    <w:basedOn w:val="Normal"/>
    <w:semiHidden/>
    <w:rsid w:val="00DC6CA2"/>
    <w:pPr>
      <w:ind w:left="720"/>
    </w:pPr>
  </w:style>
  <w:style w:type="paragraph" w:customStyle="1" w:styleId="ListBullets">
    <w:name w:val="ListBullets"/>
    <w:basedOn w:val="Normal"/>
    <w:rsid w:val="00382178"/>
    <w:pPr>
      <w:keepNext/>
      <w:keepLines/>
      <w:overflowPunct w:val="0"/>
      <w:autoSpaceDE w:val="0"/>
      <w:autoSpaceDN w:val="0"/>
      <w:adjustRightInd w:val="0"/>
      <w:spacing w:before="20" w:line="264" w:lineRule="auto"/>
      <w:ind w:left="1417" w:right="567" w:hanging="425"/>
      <w:textAlignment w:val="baseline"/>
    </w:pPr>
    <w:rPr>
      <w:sz w:val="22"/>
      <w:szCs w:val="20"/>
    </w:rPr>
  </w:style>
  <w:style w:type="paragraph" w:styleId="ListBullet">
    <w:name w:val="List Bullet"/>
    <w:basedOn w:val="Normal"/>
    <w:autoRedefine/>
    <w:semiHidden/>
    <w:rsid w:val="0077638E"/>
    <w:pPr>
      <w:overflowPunct w:val="0"/>
      <w:autoSpaceDE w:val="0"/>
      <w:autoSpaceDN w:val="0"/>
      <w:adjustRightInd w:val="0"/>
      <w:ind w:left="2345" w:hanging="360"/>
      <w:textAlignment w:val="baseline"/>
    </w:pPr>
    <w:rPr>
      <w:rFonts w:ascii="Arial" w:hAnsi="Arial" w:cs="Arial"/>
      <w:i/>
      <w:sz w:val="20"/>
      <w:szCs w:val="20"/>
    </w:rPr>
  </w:style>
  <w:style w:type="paragraph" w:customStyle="1" w:styleId="Tablebody">
    <w:name w:val="Table body"/>
    <w:aliases w:val="tbo"/>
    <w:rsid w:val="0091196E"/>
    <w:pPr>
      <w:keepNext/>
      <w:keepLines/>
      <w:spacing w:before="30" w:after="30" w:line="200" w:lineRule="exact"/>
    </w:pPr>
    <w:rPr>
      <w:rFonts w:ascii="Arial Narrow" w:hAnsi="Arial Narrow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17296A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17296A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17296A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17296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17296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E4C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5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53"/>
    <w:rPr>
      <w:b/>
      <w:bCs/>
      <w:sz w:val="20"/>
      <w:szCs w:val="20"/>
      <w:lang w:val="en-GB"/>
    </w:rPr>
  </w:style>
  <w:style w:type="table" w:styleId="GridTable1Light">
    <w:name w:val="Grid Table 1 Light"/>
    <w:basedOn w:val="TableNormal"/>
    <w:uiPriority w:val="46"/>
    <w:rsid w:val="004C60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ED48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8C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1EB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1E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1EB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1E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1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styleId="Strong">
    <w:name w:val="Strong"/>
    <w:basedOn w:val="DefaultParagraphFont"/>
    <w:uiPriority w:val="22"/>
    <w:qFormat/>
    <w:rsid w:val="005E0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8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877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10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28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282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40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083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55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92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329">
          <w:marLeft w:val="79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0985">
          <w:marLeft w:val="79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233">
          <w:marLeft w:val="79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347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682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111">
          <w:marLeft w:val="79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451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805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269">
          <w:marLeft w:val="25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117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738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45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40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445">
          <w:marLeft w:val="25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52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33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707">
          <w:marLeft w:val="25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432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69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5055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625">
          <w:marLeft w:val="25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530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248">
          <w:marLeft w:val="25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750">
          <w:marLeft w:val="25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14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30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518">
          <w:marLeft w:val="25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300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845">
          <w:marLeft w:val="25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66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343">
          <w:marLeft w:val="25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82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692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0383">
          <w:marLeft w:val="25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8443">
          <w:marLeft w:val="25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827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9722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578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015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472">
          <w:marLeft w:val="25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151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302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914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99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2729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943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017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177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358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78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289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049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261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370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535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063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767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155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165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087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153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482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4048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845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614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715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chastne\Downloads\BAE%20SYSTEMS%20GENERIC%20Direction%20Model%20Template%20V2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4C21-30CB-4296-8A13-29BD7A11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BAE SYSTEMS GENERIC Direction Model Template V2.3.dot</Template>
  <TotalTime>123</TotalTime>
  <Pages>3</Pages>
  <Words>115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Conceptual System Architecture Template</vt:lpstr>
      <vt:lpstr>Conceptual System Architecture Template</vt:lpstr>
    </vt:vector>
  </TitlesOfParts>
  <Manager/>
  <Company>CSC Scandihealth A/S</Company>
  <LinksUpToDate>false</LinksUpToDate>
  <CharactersWithSpaces>819</CharactersWithSpaces>
  <SharedDoc>false</SharedDoc>
  <HyperlinkBase/>
  <HLinks>
    <vt:vector size="354" baseType="variant">
      <vt:variant>
        <vt:i4>1376309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_Toc206492844</vt:lpwstr>
      </vt:variant>
      <vt:variant>
        <vt:i4>1376309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_Toc206492843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_Toc206492842</vt:lpwstr>
      </vt:variant>
      <vt:variant>
        <vt:i4>1376309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_Toc206492841</vt:lpwstr>
      </vt:variant>
      <vt:variant>
        <vt:i4>1376309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_Toc206492840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_Toc206492839</vt:lpwstr>
      </vt:variant>
      <vt:variant>
        <vt:i4>1179701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_Toc206492838</vt:lpwstr>
      </vt:variant>
      <vt:variant>
        <vt:i4>1179701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_Toc206492837</vt:lpwstr>
      </vt:variant>
      <vt:variant>
        <vt:i4>1179701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_Toc206492836</vt:lpwstr>
      </vt:variant>
      <vt:variant>
        <vt:i4>1179701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_Toc206492835</vt:lpwstr>
      </vt:variant>
      <vt:variant>
        <vt:i4>1179701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_Toc206492834</vt:lpwstr>
      </vt:variant>
      <vt:variant>
        <vt:i4>1179701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_Toc206492833</vt:lpwstr>
      </vt:variant>
      <vt:variant>
        <vt:i4>1179701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_Toc206492832</vt:lpwstr>
      </vt:variant>
      <vt:variant>
        <vt:i4>1179701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_Toc206492831</vt:lpwstr>
      </vt:variant>
      <vt:variant>
        <vt:i4>1179701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_Toc206492830</vt:lpwstr>
      </vt:variant>
      <vt:variant>
        <vt:i4>1245237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_Toc206492829</vt:lpwstr>
      </vt:variant>
      <vt:variant>
        <vt:i4>1245237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_Toc206492828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_Toc206492827</vt:lpwstr>
      </vt:variant>
      <vt:variant>
        <vt:i4>1245237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_Toc206492826</vt:lpwstr>
      </vt:variant>
      <vt:variant>
        <vt:i4>1245237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_Toc206492825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_Toc206492824</vt:lpwstr>
      </vt:variant>
      <vt:variant>
        <vt:i4>1245237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_Toc206492823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_Toc206492822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_Toc206492821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_Toc206492820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_Toc206492819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_Toc206492818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_Toc206492817</vt:lpwstr>
      </vt:variant>
      <vt:variant>
        <vt:i4>1179701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_Toc209594745</vt:lpwstr>
      </vt:variant>
      <vt:variant>
        <vt:i4>1179701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_Toc209594744</vt:lpwstr>
      </vt:variant>
      <vt:variant>
        <vt:i4>1179701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_Toc209594743</vt:lpwstr>
      </vt:variant>
      <vt:variant>
        <vt:i4>1966133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_Toc221937555</vt:lpwstr>
      </vt:variant>
      <vt:variant>
        <vt:i4>1966133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_Toc221937554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_Toc221937553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_Toc221937552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_Toc221937551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_Toc221937550</vt:lpwstr>
      </vt:variant>
      <vt:variant>
        <vt:i4>2031669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_Toc221937549</vt:lpwstr>
      </vt:variant>
      <vt:variant>
        <vt:i4>2031669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_Toc221937548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_Toc221937547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_Toc221937546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_Toc221937545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_Toc221937544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_Toc221937543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_Toc221937542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_Toc221937541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_Toc221937540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_Toc221937539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_Toc221937538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_Toc221937537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_Toc221937536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_Toc221937535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_Toc221937534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_Toc221937533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_Toc221937532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_Toc221937531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_Toc221937530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_Toc221937529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_Toc221937528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Scandihealth A/S</dc:creator>
  <cp:keywords/>
  <dc:description/>
  <cp:lastModifiedBy>CSC Scandihealth A/S</cp:lastModifiedBy>
  <cp:revision>5</cp:revision>
  <cp:lastPrinted>2017-05-29T14:53:00Z</cp:lastPrinted>
  <dcterms:created xsi:type="dcterms:W3CDTF">2017-03-07T10:27:13Z</dcterms:created>
  <dcterms:modified xsi:type="dcterms:W3CDTF">2017-03-07T16:53:16Z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Patient Aide</vt:lpwstr>
  </property>
</Properties>
</file>